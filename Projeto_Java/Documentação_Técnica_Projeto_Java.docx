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9A09" w14:textId="77777777" w:rsidR="0015197B" w:rsidRDefault="0015197B"/>
    <w:tbl>
      <w:tblPr>
        <w:tblW w:w="10854" w:type="dxa"/>
        <w:jc w:val="center"/>
        <w:tblLook w:val="0600" w:firstRow="0" w:lastRow="0" w:firstColumn="0" w:lastColumn="0" w:noHBand="1" w:noVBand="1"/>
        <w:tblDescription w:val="Tabela de layout para inserir logotipo, número da fatura, data, data de vencimento, nome da empresa, endereço, números de telefone e fax, endereço de email, além de detalhes de contato e endereço do destinatário da fatura"/>
      </w:tblPr>
      <w:tblGrid>
        <w:gridCol w:w="4926"/>
        <w:gridCol w:w="5706"/>
        <w:gridCol w:w="222"/>
      </w:tblGrid>
      <w:tr w:rsidR="00C76916" w:rsidRPr="00B97B9E" w14:paraId="4F8A2943" w14:textId="77777777" w:rsidTr="0015197B">
        <w:trPr>
          <w:trHeight w:val="1256"/>
          <w:jc w:val="center"/>
        </w:trPr>
        <w:tc>
          <w:tcPr>
            <w:tcW w:w="4926" w:type="dxa"/>
          </w:tcPr>
          <w:p w14:paraId="22AEB156" w14:textId="072B0F2E" w:rsidR="00A340F2" w:rsidRPr="00B97B9E" w:rsidRDefault="001651E2" w:rsidP="001651E2">
            <w:pPr>
              <w:pStyle w:val="Ttulo"/>
              <w:jc w:val="center"/>
              <w:rPr>
                <w:lang w:val="pt-BR"/>
              </w:rPr>
            </w:pPr>
            <w:r w:rsidRPr="001651E2"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457200" distR="114300" simplePos="0" relativeHeight="251663360" behindDoc="0" locked="0" layoutInCell="0" allowOverlap="1" wp14:anchorId="1182B604" wp14:editId="24104C9E">
                      <wp:simplePos x="0" y="0"/>
                      <wp:positionH relativeFrom="page">
                        <wp:posOffset>0</wp:posOffset>
                      </wp:positionH>
                      <wp:positionV relativeFrom="margin">
                        <wp:posOffset>2228850</wp:posOffset>
                      </wp:positionV>
                      <wp:extent cx="3467100" cy="1295400"/>
                      <wp:effectExtent l="0" t="0" r="0" b="0"/>
                      <wp:wrapSquare wrapText="bothSides"/>
                      <wp:docPr id="6" name="AutoForma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7100" cy="1295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9622840" w14:textId="5DF199F9" w:rsidR="001651E2" w:rsidRDefault="001651E2" w:rsidP="001651E2">
                                  <w:pPr>
                                    <w:rPr>
                                      <w:rStyle w:val="TextodeEspaoReservado"/>
                                      <w:color w:val="492249" w:themeColor="text2" w:themeShade="B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92249" w:themeColor="text2" w:themeShade="BF"/>
                                      <w:sz w:val="72"/>
                                      <w:szCs w:val="72"/>
                                    </w:rPr>
                                    <w:t>O que é?</w:t>
                                  </w:r>
                                </w:p>
                              </w:txbxContent>
                            </wps:txbx>
                            <wps:bodyPr rot="0" vert="horz" wrap="square" lIns="182880" tIns="182880" rIns="182880" bIns="18288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82B604" id="AutoForma 14" o:spid="_x0000_s1026" style="position:absolute;left:0;text-align:left;margin-left:0;margin-top:175.5pt;width:273pt;height:102pt;z-index:251663360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" o:allowincell="f" filled="f" stroked="f">
                      <v:textbox inset="14.4pt,14.4pt,14.4pt,14.4pt">
                        <w:txbxContent>
                          <w:p w14:paraId="69622840" w14:textId="5DF199F9" w:rsidR="001651E2" w:rsidRDefault="001651E2" w:rsidP="001651E2">
                            <w:pPr>
                              <w:rPr>
                                <w:rStyle w:val="TextodeEspaoReservado"/>
                                <w:color w:val="492249" w:themeColor="text2" w:themeShade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92249" w:themeColor="text2" w:themeShade="BF"/>
                                <w:sz w:val="72"/>
                                <w:szCs w:val="72"/>
                              </w:rPr>
                              <w:t>O que é?</w:t>
                            </w:r>
                          </w:p>
                        </w:txbxContent>
                      </v:textbox>
                      <w10:wrap type="square" anchorx="page" anchory="margin"/>
                    </v:rect>
                  </w:pict>
                </mc:Fallback>
              </mc:AlternateContent>
            </w:r>
            <w:r>
              <w:rPr>
                <w:noProof/>
                <w:lang w:val="pt-BR"/>
              </w:rPr>
              <w:drawing>
                <wp:inline distT="0" distB="0" distL="0" distR="0" wp14:anchorId="09E6EB01" wp14:editId="68E22120">
                  <wp:extent cx="1905000" cy="19050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79" cy="190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6" w:type="dxa"/>
          </w:tcPr>
          <w:p w14:paraId="22D6013E" w14:textId="03307F89" w:rsidR="00CC741B" w:rsidRPr="00B97B9E" w:rsidRDefault="001651E2" w:rsidP="00CC741B">
            <w:pPr>
              <w:rPr>
                <w:lang w:val="pt-BR"/>
              </w:rPr>
            </w:pPr>
            <w:r w:rsidRPr="001651E2"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457200" distR="114300" simplePos="0" relativeHeight="251661312" behindDoc="0" locked="0" layoutInCell="0" allowOverlap="1" wp14:anchorId="588ADAEF" wp14:editId="76996C41">
                      <wp:simplePos x="0" y="0"/>
                      <wp:positionH relativeFrom="page">
                        <wp:posOffset>0</wp:posOffset>
                      </wp:positionH>
                      <wp:positionV relativeFrom="margin">
                        <wp:posOffset>285750</wp:posOffset>
                      </wp:positionV>
                      <wp:extent cx="2200275" cy="1295400"/>
                      <wp:effectExtent l="0" t="0" r="0" b="0"/>
                      <wp:wrapSquare wrapText="bothSides"/>
                      <wp:docPr id="216" name="AutoForma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0275" cy="1295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48357E5" w14:textId="161E1628" w:rsidR="001651E2" w:rsidRPr="001651E2" w:rsidRDefault="001651E2">
                                  <w:pPr>
                                    <w:spacing w:before="480" w:after="24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92249" w:themeColor="text2" w:themeShade="BF"/>
                                      <w:sz w:val="72"/>
                                      <w:szCs w:val="72"/>
                                    </w:rPr>
                                  </w:pPr>
                                  <w:r w:rsidRPr="001651E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92249" w:themeColor="text2" w:themeShade="BF"/>
                                      <w:sz w:val="72"/>
                                      <w:szCs w:val="72"/>
                                    </w:rPr>
                                    <w:t>CCHIV</w:t>
                                  </w:r>
                                </w:p>
                                <w:p w14:paraId="4BDAE476" w14:textId="1364FE60" w:rsidR="001651E2" w:rsidRDefault="001651E2" w:rsidP="001651E2">
                                  <w:pPr>
                                    <w:rPr>
                                      <w:rStyle w:val="TextodeEspaoReservado"/>
                                      <w:color w:val="492249" w:themeColor="text2" w:themeShade="B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0" tIns="182880" rIns="182880" bIns="18288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8ADAEF" id="_x0000_s1027" style="position:absolute;margin-left:0;margin-top:22.5pt;width:173.25pt;height:102pt;z-index:251661312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" o:allowincell="f" filled="f" stroked="f">
                      <v:textbox inset="14.4pt,14.4pt,14.4pt,14.4pt">
                        <w:txbxContent>
                          <w:p w14:paraId="448357E5" w14:textId="161E1628" w:rsidR="001651E2" w:rsidRPr="001651E2" w:rsidRDefault="001651E2">
                            <w:pPr>
                              <w:spacing w:before="480" w:after="240"/>
                              <w:rPr>
                                <w:rFonts w:ascii="Arial" w:hAnsi="Arial" w:cs="Arial"/>
                                <w:b/>
                                <w:bCs/>
                                <w:color w:val="492249" w:themeColor="text2" w:themeShade="BF"/>
                                <w:sz w:val="72"/>
                                <w:szCs w:val="72"/>
                              </w:rPr>
                            </w:pPr>
                            <w:r w:rsidRPr="001651E2">
                              <w:rPr>
                                <w:rFonts w:ascii="Arial" w:hAnsi="Arial" w:cs="Arial"/>
                                <w:b/>
                                <w:bCs/>
                                <w:color w:val="492249" w:themeColor="text2" w:themeShade="BF"/>
                                <w:sz w:val="72"/>
                                <w:szCs w:val="72"/>
                              </w:rPr>
                              <w:t>CCHIV</w:t>
                            </w:r>
                          </w:p>
                          <w:p w14:paraId="4BDAE476" w14:textId="1364FE60" w:rsidR="001651E2" w:rsidRDefault="001651E2" w:rsidP="001651E2">
                            <w:pPr>
                              <w:rPr>
                                <w:rStyle w:val="TextodeEspaoReservado"/>
                                <w:color w:val="492249" w:themeColor="text2" w:themeShade="BF"/>
                              </w:rPr>
                            </w:pPr>
                          </w:p>
                        </w:txbxContent>
                      </v:textbox>
                      <w10:wrap type="square" anchorx="page" anchory="margin"/>
                    </v:rect>
                  </w:pict>
                </mc:Fallback>
              </mc:AlternateContent>
            </w:r>
          </w:p>
        </w:tc>
        <w:tc>
          <w:tcPr>
            <w:tcW w:w="222" w:type="dxa"/>
          </w:tcPr>
          <w:p w14:paraId="06FA6891" w14:textId="77777777" w:rsidR="00A340F2" w:rsidRPr="00B97B9E" w:rsidRDefault="00A340F2" w:rsidP="002F5404">
            <w:pPr>
              <w:rPr>
                <w:lang w:val="pt-BR"/>
              </w:rPr>
            </w:pPr>
          </w:p>
        </w:tc>
      </w:tr>
      <w:tr w:rsidR="00C76916" w:rsidRPr="00B97B9E" w14:paraId="70702916" w14:textId="77777777" w:rsidTr="0015197B">
        <w:trPr>
          <w:trHeight w:val="1364"/>
          <w:jc w:val="center"/>
        </w:trPr>
        <w:tc>
          <w:tcPr>
            <w:tcW w:w="4926" w:type="dxa"/>
          </w:tcPr>
          <w:p w14:paraId="661DB74D" w14:textId="217D04B0" w:rsidR="00CC741B" w:rsidRPr="00CC741B" w:rsidRDefault="00C76916" w:rsidP="00CC741B">
            <w:pPr>
              <w:tabs>
                <w:tab w:val="left" w:pos="1110"/>
              </w:tabs>
              <w:rPr>
                <w:rFonts w:ascii="Arial" w:hAnsi="Arial" w:cs="Arial"/>
                <w:b/>
                <w:bCs/>
                <w:sz w:val="52"/>
                <w:szCs w:val="52"/>
                <w:lang w:val="pt-BR"/>
              </w:rPr>
            </w:pPr>
            <w:r w:rsidRPr="00CC741B">
              <w:rPr>
                <w:rFonts w:ascii="Arial" w:hAnsi="Arial" w:cs="Arial"/>
                <w:b/>
                <w:bCs/>
                <w:noProof/>
                <w:sz w:val="52"/>
                <w:szCs w:val="52"/>
                <w:lang w:val="pt-B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2A3E6FF" wp14:editId="5C41D0E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0</wp:posOffset>
                      </wp:positionV>
                      <wp:extent cx="2962275" cy="2419350"/>
                      <wp:effectExtent l="0" t="0" r="28575" b="1905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2275" cy="2419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DAF793" w14:textId="77777777" w:rsidR="00A6005A" w:rsidRPr="00C76916" w:rsidRDefault="00376BAF" w:rsidP="00C76916">
                                  <w:pPr>
                                    <w:spacing w:before="100" w:beforeAutospacing="1" w:after="100" w:afterAutospacing="1" w:line="240" w:lineRule="auto"/>
                                    <w:jc w:val="both"/>
                                    <w:rPr>
                                      <w:rFonts w:ascii="Cambria" w:eastAsia="Times New Roman" w:hAnsi="Cambria" w:cs="Arial"/>
                                      <w:color w:val="auto"/>
                                      <w:sz w:val="28"/>
                                      <w:szCs w:val="28"/>
                                      <w:lang w:val="pt-BR" w:eastAsia="pt-BR"/>
                                    </w:rPr>
                                  </w:pPr>
                                  <w:r w:rsidRPr="00376BAF">
                                    <w:rPr>
                                      <w:rFonts w:ascii="Cambria" w:eastAsia="Times New Roman" w:hAnsi="Cambria" w:cs="Arial"/>
                                      <w:color w:val="auto"/>
                                      <w:sz w:val="28"/>
                                      <w:szCs w:val="28"/>
                                      <w:lang w:val="pt-BR" w:eastAsia="pt-BR"/>
                                    </w:rPr>
                                    <w:t>Hoje em dia, muitas pessoas portador</w:t>
                                  </w:r>
                                  <w:r w:rsidR="000143B5" w:rsidRPr="00C76916">
                                    <w:rPr>
                                      <w:rFonts w:ascii="Cambria" w:eastAsia="Times New Roman" w:hAnsi="Cambria" w:cs="Arial"/>
                                      <w:color w:val="auto"/>
                                      <w:sz w:val="28"/>
                                      <w:szCs w:val="28"/>
                                      <w:lang w:val="pt-BR" w:eastAsia="pt-BR"/>
                                    </w:rPr>
                                    <w:t>a</w:t>
                                  </w:r>
                                  <w:r w:rsidRPr="00376BAF">
                                    <w:rPr>
                                      <w:rFonts w:ascii="Cambria" w:eastAsia="Times New Roman" w:hAnsi="Cambria" w:cs="Arial"/>
                                      <w:color w:val="auto"/>
                                      <w:sz w:val="28"/>
                                      <w:szCs w:val="28"/>
                                      <w:lang w:val="pt-BR" w:eastAsia="pt-BR"/>
                                    </w:rPr>
                                    <w:t xml:space="preserve">s do HIV enfrentam dificuldades socioculturais, como medo de descobrir a doença, preconceito da parte da população em relação a transmissão do vírus gerando uma </w:t>
                                  </w:r>
                                  <w:proofErr w:type="gramStart"/>
                                  <w:r w:rsidRPr="00376BAF">
                                    <w:rPr>
                                      <w:rFonts w:ascii="Cambria" w:eastAsia="Times New Roman" w:hAnsi="Cambria" w:cs="Arial"/>
                                      <w:color w:val="auto"/>
                                      <w:sz w:val="28"/>
                                      <w:szCs w:val="28"/>
                                      <w:lang w:val="pt-BR" w:eastAsia="pt-BR"/>
                                    </w:rPr>
                                    <w:t>descriminação</w:t>
                                  </w:r>
                                  <w:proofErr w:type="gramEnd"/>
                                  <w:r w:rsidRPr="00376BAF">
                                    <w:rPr>
                                      <w:rFonts w:ascii="Cambria" w:eastAsia="Times New Roman" w:hAnsi="Cambria" w:cs="Arial"/>
                                      <w:color w:val="auto"/>
                                      <w:sz w:val="28"/>
                                      <w:szCs w:val="28"/>
                                      <w:lang w:val="pt-BR" w:eastAsia="pt-BR"/>
                                    </w:rPr>
                                    <w:t xml:space="preserve">. </w:t>
                                  </w:r>
                                </w:p>
                                <w:p w14:paraId="082910BF" w14:textId="1E0A1594" w:rsidR="00376BAF" w:rsidRPr="00376BAF" w:rsidRDefault="00A6005A" w:rsidP="00C76916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Cambria" w:eastAsia="Times New Roman" w:hAnsi="Cambria" w:cs="Arial"/>
                                      <w:color w:val="auto"/>
                                      <w:sz w:val="28"/>
                                      <w:szCs w:val="28"/>
                                      <w:lang w:val="pt-BR" w:eastAsia="pt-BR"/>
                                    </w:rPr>
                                  </w:pPr>
                                  <w:r w:rsidRPr="00C76916">
                                    <w:rPr>
                                      <w:rFonts w:ascii="Cambria" w:eastAsia="Times New Roman" w:hAnsi="Cambria" w:cs="Arial"/>
                                      <w:color w:val="auto"/>
                                      <w:sz w:val="28"/>
                                      <w:szCs w:val="28"/>
                                      <w:lang w:val="pt-BR" w:eastAsia="pt-BR"/>
                                    </w:rPr>
                                    <w:t>P</w:t>
                                  </w:r>
                                  <w:r w:rsidR="00376BAF" w:rsidRPr="00376BAF">
                                    <w:rPr>
                                      <w:rFonts w:ascii="Cambria" w:eastAsia="Times New Roman" w:hAnsi="Cambria" w:cs="Arial"/>
                                      <w:color w:val="auto"/>
                                      <w:sz w:val="28"/>
                                      <w:szCs w:val="28"/>
                                      <w:lang w:val="pt-BR" w:eastAsia="pt-BR"/>
                                    </w:rPr>
                                    <w:t>or conta disso resolvemos facilitar a forma de atender esse p</w:t>
                                  </w:r>
                                  <w:r w:rsidR="00C76916">
                                    <w:rPr>
                                      <w:rFonts w:ascii="Cambria" w:eastAsia="Times New Roman" w:hAnsi="Cambria" w:cs="Arial"/>
                                      <w:color w:val="auto"/>
                                      <w:sz w:val="28"/>
                                      <w:szCs w:val="28"/>
                                      <w:lang w:val="pt-BR" w:eastAsia="pt-BR"/>
                                    </w:rPr>
                                    <w:t>ú</w:t>
                                  </w:r>
                                  <w:r w:rsidR="00376BAF" w:rsidRPr="00376BAF">
                                    <w:rPr>
                                      <w:rFonts w:ascii="Cambria" w:eastAsia="Times New Roman" w:hAnsi="Cambria" w:cs="Arial"/>
                                      <w:color w:val="auto"/>
                                      <w:sz w:val="28"/>
                                      <w:szCs w:val="28"/>
                                      <w:lang w:val="pt-BR" w:eastAsia="pt-BR"/>
                                    </w:rPr>
                                    <w:t>blico.</w:t>
                                  </w:r>
                                </w:p>
                                <w:p w14:paraId="7DA74D3F" w14:textId="293D2F41" w:rsidR="00CC741B" w:rsidRDefault="00CC741B" w:rsidP="001651E2">
                                  <w:pPr>
                                    <w:pStyle w:val="Estilo1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A3E6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8" type="#_x0000_t202" style="position:absolute;margin-left:.55pt;margin-top:0;width:233.25pt;height:19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" fillcolor="#c1bee2 [1303]">
                      <v:textbox>
                        <w:txbxContent>
                          <w:p w14:paraId="1CDAF793" w14:textId="77777777" w:rsidR="00A6005A" w:rsidRPr="00C76916" w:rsidRDefault="00376BAF" w:rsidP="00C76916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Cambria" w:eastAsia="Times New Roman" w:hAnsi="Cambria" w:cs="Arial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</w:pPr>
                            <w:r w:rsidRPr="00376BAF">
                              <w:rPr>
                                <w:rFonts w:ascii="Cambria" w:eastAsia="Times New Roman" w:hAnsi="Cambria" w:cs="Arial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>Hoje em dia, muitas pessoas portador</w:t>
                            </w:r>
                            <w:r w:rsidR="000143B5" w:rsidRPr="00C76916">
                              <w:rPr>
                                <w:rFonts w:ascii="Cambria" w:eastAsia="Times New Roman" w:hAnsi="Cambria" w:cs="Arial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>a</w:t>
                            </w:r>
                            <w:r w:rsidRPr="00376BAF">
                              <w:rPr>
                                <w:rFonts w:ascii="Cambria" w:eastAsia="Times New Roman" w:hAnsi="Cambria" w:cs="Arial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 xml:space="preserve">s do HIV enfrentam dificuldades socioculturais, como medo de descobrir a doença, preconceito da parte da população em relação a transmissão do vírus gerando uma </w:t>
                            </w:r>
                            <w:proofErr w:type="gramStart"/>
                            <w:r w:rsidRPr="00376BAF">
                              <w:rPr>
                                <w:rFonts w:ascii="Cambria" w:eastAsia="Times New Roman" w:hAnsi="Cambria" w:cs="Arial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>descriminação</w:t>
                            </w:r>
                            <w:proofErr w:type="gramEnd"/>
                            <w:r w:rsidRPr="00376BAF">
                              <w:rPr>
                                <w:rFonts w:ascii="Cambria" w:eastAsia="Times New Roman" w:hAnsi="Cambria" w:cs="Arial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 xml:space="preserve">. </w:t>
                            </w:r>
                          </w:p>
                          <w:p w14:paraId="082910BF" w14:textId="1E0A1594" w:rsidR="00376BAF" w:rsidRPr="00376BAF" w:rsidRDefault="00A6005A" w:rsidP="00C76916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mbria" w:eastAsia="Times New Roman" w:hAnsi="Cambria" w:cs="Arial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</w:pPr>
                            <w:r w:rsidRPr="00C76916">
                              <w:rPr>
                                <w:rFonts w:ascii="Cambria" w:eastAsia="Times New Roman" w:hAnsi="Cambria" w:cs="Arial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>P</w:t>
                            </w:r>
                            <w:r w:rsidR="00376BAF" w:rsidRPr="00376BAF">
                              <w:rPr>
                                <w:rFonts w:ascii="Cambria" w:eastAsia="Times New Roman" w:hAnsi="Cambria" w:cs="Arial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>or conta disso resolvemos facilitar a forma de atender esse p</w:t>
                            </w:r>
                            <w:r w:rsidR="00C76916">
                              <w:rPr>
                                <w:rFonts w:ascii="Cambria" w:eastAsia="Times New Roman" w:hAnsi="Cambria" w:cs="Arial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>ú</w:t>
                            </w:r>
                            <w:r w:rsidR="00376BAF" w:rsidRPr="00376BAF">
                              <w:rPr>
                                <w:rFonts w:ascii="Cambria" w:eastAsia="Times New Roman" w:hAnsi="Cambria" w:cs="Arial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>blico.</w:t>
                            </w:r>
                          </w:p>
                          <w:p w14:paraId="7DA74D3F" w14:textId="293D2F41" w:rsidR="00CC741B" w:rsidRDefault="00CC741B" w:rsidP="001651E2">
                            <w:pPr>
                              <w:pStyle w:val="Estilo1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6005A">
              <w:rPr>
                <w:rFonts w:ascii="Arial" w:hAnsi="Arial" w:cs="Arial"/>
                <w:b/>
                <w:bCs/>
                <w:noProof/>
                <w:sz w:val="52"/>
                <w:szCs w:val="52"/>
                <w:lang w:val="pt-BR"/>
              </w:rPr>
              <w:drawing>
                <wp:anchor distT="0" distB="0" distL="114300" distR="114300" simplePos="0" relativeHeight="251668480" behindDoc="1" locked="0" layoutInCell="1" allowOverlap="1" wp14:anchorId="2A789188" wp14:editId="7404AAB7">
                  <wp:simplePos x="0" y="0"/>
                  <wp:positionH relativeFrom="column">
                    <wp:posOffset>-1271</wp:posOffset>
                  </wp:positionH>
                  <wp:positionV relativeFrom="paragraph">
                    <wp:posOffset>2828925</wp:posOffset>
                  </wp:positionV>
                  <wp:extent cx="2809683" cy="1638300"/>
                  <wp:effectExtent l="0" t="0" r="0" b="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656" cy="164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06" w:type="dxa"/>
          </w:tcPr>
          <w:p w14:paraId="5E5FF778" w14:textId="0EE6F2B2" w:rsidR="00CC741B" w:rsidRDefault="00012F94" w:rsidP="00E21975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96"/>
                <w:szCs w:val="96"/>
                <w:lang w:val="pt-BR"/>
              </w:rPr>
            </w:pPr>
            <w:r>
              <w:rPr>
                <w:rFonts w:ascii="Arial" w:hAnsi="Arial" w:cs="Arial"/>
                <w:b/>
                <w:bCs/>
                <w:noProof/>
                <w:sz w:val="52"/>
                <w:szCs w:val="52"/>
                <w:lang w:val="pt-BR"/>
              </w:rPr>
              <w:drawing>
                <wp:anchor distT="0" distB="0" distL="114300" distR="114300" simplePos="0" relativeHeight="251665408" behindDoc="1" locked="0" layoutInCell="1" allowOverlap="1" wp14:anchorId="27FC940F" wp14:editId="5198ACE6">
                  <wp:simplePos x="0" y="0"/>
                  <wp:positionH relativeFrom="column">
                    <wp:posOffset>460375</wp:posOffset>
                  </wp:positionH>
                  <wp:positionV relativeFrom="paragraph">
                    <wp:posOffset>-9525</wp:posOffset>
                  </wp:positionV>
                  <wp:extent cx="2964180" cy="1933981"/>
                  <wp:effectExtent l="0" t="0" r="7620" b="9525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1933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0A26">
              <w:rPr>
                <w:rFonts w:cstheme="minorHAnsi"/>
                <w:color w:val="000000" w:themeColor="text1"/>
                <w:lang w:val="pt-BR"/>
              </w:rPr>
              <w:t xml:space="preserve">         </w:t>
            </w:r>
          </w:p>
          <w:p w14:paraId="38439913" w14:textId="77777777" w:rsidR="00CC741B" w:rsidRPr="00540A26" w:rsidRDefault="005817BE" w:rsidP="005817BE">
            <w:pPr>
              <w:rPr>
                <w:rFonts w:ascii="Arial" w:hAnsi="Arial" w:cs="Arial"/>
                <w:b/>
                <w:bCs/>
                <w:color w:val="000000" w:themeColor="text1"/>
                <w:sz w:val="96"/>
                <w:szCs w:val="96"/>
                <w:lang w:val="pt-BR"/>
              </w:rPr>
            </w:pPr>
            <w:r w:rsidRPr="00CC741B">
              <w:rPr>
                <w:rFonts w:ascii="Arial" w:hAnsi="Arial" w:cs="Arial"/>
                <w:b/>
                <w:bCs/>
                <w:noProof/>
                <w:sz w:val="52"/>
                <w:szCs w:val="52"/>
                <w:lang w:val="pt-BR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45883D7" wp14:editId="544E6704">
                      <wp:simplePos x="0" y="0"/>
                      <wp:positionH relativeFrom="column">
                        <wp:posOffset>67623</wp:posOffset>
                      </wp:positionH>
                      <wp:positionV relativeFrom="paragraph">
                        <wp:posOffset>2598197</wp:posOffset>
                      </wp:positionV>
                      <wp:extent cx="3457575" cy="1721922"/>
                      <wp:effectExtent l="0" t="0" r="28575" b="12065"/>
                      <wp:wrapSquare wrapText="bothSides"/>
                      <wp:docPr id="1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17219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B8AAAB" w14:textId="202F8500" w:rsidR="001567E7" w:rsidRPr="001567E7" w:rsidRDefault="001567E7" w:rsidP="001567E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Cambria" w:eastAsia="Times New Roman" w:hAnsi="Cambria" w:cs="Arial"/>
                                      <w:color w:val="auto"/>
                                      <w:sz w:val="28"/>
                                      <w:szCs w:val="28"/>
                                      <w:lang w:val="pt-BR" w:eastAsia="pt-BR"/>
                                    </w:rPr>
                                  </w:pPr>
                                  <w:r w:rsidRPr="001567E7">
                                    <w:rPr>
                                      <w:rFonts w:ascii="Cambria" w:eastAsia="Times New Roman" w:hAnsi="Cambria" w:cs="Arial"/>
                                      <w:color w:val="auto"/>
                                      <w:sz w:val="28"/>
                                      <w:szCs w:val="28"/>
                                      <w:lang w:val="pt-BR" w:eastAsia="pt-BR"/>
                                    </w:rPr>
                                    <w:t>Conheça o CCHIV</w:t>
                                  </w:r>
                                  <w:r w:rsidR="00990DD0">
                                    <w:rPr>
                                      <w:rFonts w:ascii="Cambria" w:eastAsia="Times New Roman" w:hAnsi="Cambria" w:cs="Arial"/>
                                      <w:color w:val="auto"/>
                                      <w:sz w:val="28"/>
                                      <w:szCs w:val="28"/>
                                      <w:lang w:val="pt-BR" w:eastAsia="pt-BR"/>
                                    </w:rPr>
                                    <w:t xml:space="preserve"> </w:t>
                                  </w:r>
                                  <w:r w:rsidR="00C7168E">
                                    <w:rPr>
                                      <w:rFonts w:ascii="Cambria" w:eastAsia="Times New Roman" w:hAnsi="Cambria" w:cs="Arial"/>
                                      <w:color w:val="auto"/>
                                      <w:sz w:val="28"/>
                                      <w:szCs w:val="28"/>
                                      <w:lang w:val="pt-BR" w:eastAsia="pt-BR"/>
                                    </w:rPr>
                                    <w:t>(Combate Contra o HIV)</w:t>
                                  </w:r>
                                  <w:r w:rsidRPr="001567E7">
                                    <w:rPr>
                                      <w:rFonts w:ascii="Cambria" w:eastAsia="Times New Roman" w:hAnsi="Cambria" w:cs="Arial"/>
                                      <w:color w:val="auto"/>
                                      <w:sz w:val="28"/>
                                      <w:szCs w:val="28"/>
                                      <w:lang w:val="pt-BR" w:eastAsia="pt-BR"/>
                                    </w:rPr>
                                    <w:t>, um programa prático que surgiu</w:t>
                                  </w:r>
                                  <w:r w:rsidR="00C76916" w:rsidRPr="00C76916">
                                    <w:rPr>
                                      <w:rFonts w:ascii="Cambria" w:eastAsia="Times New Roman" w:hAnsi="Cambria" w:cs="Arial"/>
                                      <w:color w:val="auto"/>
                                      <w:sz w:val="28"/>
                                      <w:szCs w:val="28"/>
                                      <w:lang w:val="pt-BR" w:eastAsia="pt-BR"/>
                                    </w:rPr>
                                    <w:t xml:space="preserve"> </w:t>
                                  </w:r>
                                  <w:r w:rsidRPr="001567E7">
                                    <w:rPr>
                                      <w:rFonts w:ascii="Cambria" w:eastAsia="Times New Roman" w:hAnsi="Cambria" w:cs="Arial"/>
                                      <w:color w:val="auto"/>
                                      <w:sz w:val="28"/>
                                      <w:szCs w:val="28"/>
                                      <w:lang w:val="pt-BR" w:eastAsia="pt-BR"/>
                                    </w:rPr>
                                    <w:t xml:space="preserve">para ajudar no combate e na prevenção do vírus </w:t>
                                  </w:r>
                                  <w:r w:rsidRPr="00C76916">
                                    <w:rPr>
                                      <w:rFonts w:ascii="Cambria" w:eastAsia="Times New Roman" w:hAnsi="Cambria" w:cs="Arial"/>
                                      <w:color w:val="auto"/>
                                      <w:sz w:val="28"/>
                                      <w:szCs w:val="28"/>
                                      <w:lang w:val="pt-BR" w:eastAsia="pt-BR"/>
                                    </w:rPr>
                                    <w:t>HIV</w:t>
                                  </w:r>
                                  <w:r w:rsidRPr="001567E7">
                                    <w:rPr>
                                      <w:rFonts w:ascii="Cambria" w:eastAsia="Times New Roman" w:hAnsi="Cambria" w:cs="Arial"/>
                                      <w:color w:val="auto"/>
                                      <w:sz w:val="28"/>
                                      <w:szCs w:val="28"/>
                                      <w:lang w:val="pt-BR" w:eastAsia="pt-BR"/>
                                    </w:rPr>
                                    <w:t>. Com a proposta de facilitar seu acesso, a um teste rápido e prático, que ajuda a detectar a infecção em seu estaco precoce.</w:t>
                                  </w:r>
                                </w:p>
                                <w:p w14:paraId="262009B5" w14:textId="77777777" w:rsidR="00012F94" w:rsidRDefault="00012F94" w:rsidP="00012F94">
                                  <w:pPr>
                                    <w:pStyle w:val="Estilo1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5883D7" id="_x0000_s1029" type="#_x0000_t202" style="position:absolute;margin-left:5.3pt;margin-top:204.6pt;width:272.25pt;height:135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" fillcolor="#c1bee2 [1303]">
                      <v:textbox>
                        <w:txbxContent>
                          <w:p w14:paraId="05B8AAAB" w14:textId="202F8500" w:rsidR="001567E7" w:rsidRPr="001567E7" w:rsidRDefault="001567E7" w:rsidP="001567E7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mbria" w:eastAsia="Times New Roman" w:hAnsi="Cambria" w:cs="Arial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</w:pPr>
                            <w:r w:rsidRPr="001567E7">
                              <w:rPr>
                                <w:rFonts w:ascii="Cambria" w:eastAsia="Times New Roman" w:hAnsi="Cambria" w:cs="Arial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>Conheça o CCHIV</w:t>
                            </w:r>
                            <w:r w:rsidR="00990DD0">
                              <w:rPr>
                                <w:rFonts w:ascii="Cambria" w:eastAsia="Times New Roman" w:hAnsi="Cambria" w:cs="Arial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 xml:space="preserve"> </w:t>
                            </w:r>
                            <w:r w:rsidR="00C7168E">
                              <w:rPr>
                                <w:rFonts w:ascii="Cambria" w:eastAsia="Times New Roman" w:hAnsi="Cambria" w:cs="Arial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>(Combate Contra o HIV)</w:t>
                            </w:r>
                            <w:r w:rsidRPr="001567E7">
                              <w:rPr>
                                <w:rFonts w:ascii="Cambria" w:eastAsia="Times New Roman" w:hAnsi="Cambria" w:cs="Arial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>, um programa prático que surgiu</w:t>
                            </w:r>
                            <w:r w:rsidR="00C76916" w:rsidRPr="00C76916">
                              <w:rPr>
                                <w:rFonts w:ascii="Cambria" w:eastAsia="Times New Roman" w:hAnsi="Cambria" w:cs="Arial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 xml:space="preserve"> </w:t>
                            </w:r>
                            <w:r w:rsidRPr="001567E7">
                              <w:rPr>
                                <w:rFonts w:ascii="Cambria" w:eastAsia="Times New Roman" w:hAnsi="Cambria" w:cs="Arial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 xml:space="preserve">para ajudar no combate e na prevenção do vírus </w:t>
                            </w:r>
                            <w:r w:rsidRPr="00C76916">
                              <w:rPr>
                                <w:rFonts w:ascii="Cambria" w:eastAsia="Times New Roman" w:hAnsi="Cambria" w:cs="Arial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>HIV</w:t>
                            </w:r>
                            <w:r w:rsidRPr="001567E7">
                              <w:rPr>
                                <w:rFonts w:ascii="Cambria" w:eastAsia="Times New Roman" w:hAnsi="Cambria" w:cs="Arial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>. Com a proposta de facilitar seu acesso, a um teste rápido e prático, que ajuda a detectar a infecção em seu estaco precoce.</w:t>
                            </w:r>
                          </w:p>
                          <w:p w14:paraId="262009B5" w14:textId="77777777" w:rsidR="00012F94" w:rsidRDefault="00012F94" w:rsidP="00012F94">
                            <w:pPr>
                              <w:pStyle w:val="Estilo1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C741B">
              <w:rPr>
                <w:rFonts w:ascii="Arial" w:hAnsi="Arial" w:cs="Arial"/>
                <w:b/>
                <w:bCs/>
                <w:color w:val="000000" w:themeColor="text1"/>
                <w:sz w:val="96"/>
                <w:szCs w:val="96"/>
                <w:lang w:val="pt-BR"/>
              </w:rPr>
              <w:t xml:space="preserve"> </w:t>
            </w:r>
          </w:p>
        </w:tc>
        <w:tc>
          <w:tcPr>
            <w:tcW w:w="222" w:type="dxa"/>
          </w:tcPr>
          <w:p w14:paraId="678B9215" w14:textId="6FF92024" w:rsidR="00A340F2" w:rsidRPr="00B97B9E" w:rsidRDefault="00A340F2" w:rsidP="00540A26">
            <w:pPr>
              <w:jc w:val="center"/>
              <w:rPr>
                <w:color w:val="000000" w:themeColor="text1"/>
                <w:szCs w:val="24"/>
                <w:lang w:val="pt-BR"/>
              </w:rPr>
            </w:pPr>
          </w:p>
        </w:tc>
      </w:tr>
      <w:tr w:rsidR="00C76916" w:rsidRPr="00B97B9E" w14:paraId="778E1C42" w14:textId="77777777" w:rsidTr="0015197B">
        <w:trPr>
          <w:trHeight w:val="2215"/>
          <w:jc w:val="center"/>
        </w:trPr>
        <w:tc>
          <w:tcPr>
            <w:tcW w:w="4926" w:type="dxa"/>
          </w:tcPr>
          <w:p w14:paraId="1E051605" w14:textId="388B318D" w:rsidR="00A340F2" w:rsidRPr="00B97B9E" w:rsidRDefault="00A340F2" w:rsidP="00540A26">
            <w:pPr>
              <w:jc w:val="center"/>
              <w:rPr>
                <w:szCs w:val="24"/>
                <w:lang w:val="pt-BR"/>
              </w:rPr>
            </w:pPr>
          </w:p>
        </w:tc>
        <w:tc>
          <w:tcPr>
            <w:tcW w:w="5706" w:type="dxa"/>
          </w:tcPr>
          <w:p w14:paraId="442A73B1" w14:textId="3E79CFE1" w:rsidR="00A340F2" w:rsidRPr="00B97B9E" w:rsidRDefault="007F6C23" w:rsidP="00D321A2">
            <w:pPr>
              <w:rPr>
                <w:lang w:val="pt-BR"/>
              </w:rPr>
            </w:pPr>
            <w:r w:rsidRPr="001651E2"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457200" distR="114300" simplePos="0" relativeHeight="251696128" behindDoc="0" locked="0" layoutInCell="0" allowOverlap="1" wp14:anchorId="6228BAAF" wp14:editId="4F8EC482">
                      <wp:simplePos x="0" y="0"/>
                      <wp:positionH relativeFrom="page">
                        <wp:posOffset>63500</wp:posOffset>
                      </wp:positionH>
                      <wp:positionV relativeFrom="margin">
                        <wp:posOffset>231140</wp:posOffset>
                      </wp:positionV>
                      <wp:extent cx="3467100" cy="1295400"/>
                      <wp:effectExtent l="0" t="0" r="0" b="0"/>
                      <wp:wrapSquare wrapText="bothSides"/>
                      <wp:docPr id="29" name="AutoForma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7100" cy="1295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5ED4D19" w14:textId="7956BB62" w:rsidR="007F6C23" w:rsidRDefault="007F6C23" w:rsidP="007F6C23">
                                  <w:pPr>
                                    <w:rPr>
                                      <w:rStyle w:val="TextodeEspaoReservado"/>
                                      <w:color w:val="492249" w:themeColor="text2" w:themeShade="B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92249" w:themeColor="text2" w:themeShade="BF"/>
                                      <w:sz w:val="72"/>
                                      <w:szCs w:val="72"/>
                                    </w:rPr>
                                    <w:t>O Software</w:t>
                                  </w:r>
                                </w:p>
                              </w:txbxContent>
                            </wps:txbx>
                            <wps:bodyPr rot="0" vert="horz" wrap="square" lIns="182880" tIns="182880" rIns="182880" bIns="18288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28BAAF" id="_x0000_s1030" style="position:absolute;margin-left:5pt;margin-top:18.2pt;width:273pt;height:102pt;z-index:251696128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" o:allowincell="f" filled="f" stroked="f">
                      <v:textbox inset="14.4pt,14.4pt,14.4pt,14.4pt">
                        <w:txbxContent>
                          <w:p w14:paraId="15ED4D19" w14:textId="7956BB62" w:rsidR="007F6C23" w:rsidRDefault="007F6C23" w:rsidP="007F6C23">
                            <w:pPr>
                              <w:rPr>
                                <w:rStyle w:val="TextodeEspaoReservado"/>
                                <w:color w:val="492249" w:themeColor="text2" w:themeShade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92249" w:themeColor="text2" w:themeShade="BF"/>
                                <w:sz w:val="72"/>
                                <w:szCs w:val="72"/>
                              </w:rPr>
                              <w:t>O Software</w:t>
                            </w:r>
                          </w:p>
                        </w:txbxContent>
                      </v:textbox>
                      <w10:wrap type="square" anchorx="page" anchory="margin"/>
                    </v:rect>
                  </w:pict>
                </mc:Fallback>
              </mc:AlternateContent>
            </w:r>
            <w:r w:rsidR="00017C5A"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0450A84" wp14:editId="5CF74A61">
                      <wp:simplePos x="0" y="0"/>
                      <wp:positionH relativeFrom="page">
                        <wp:posOffset>-3452495</wp:posOffset>
                      </wp:positionH>
                      <wp:positionV relativeFrom="page">
                        <wp:posOffset>-703580</wp:posOffset>
                      </wp:positionV>
                      <wp:extent cx="11072495" cy="2609850"/>
                      <wp:effectExtent l="0" t="0" r="0" b="0"/>
                      <wp:wrapNone/>
                      <wp:docPr id="15" name="Forma Livre: Forma 15" descr="Gradiente verde no retâ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72495" cy="2609850"/>
                              </a:xfrm>
                              <a:custGeom>
                                <a:avLst/>
                                <a:gdLst>
                                  <a:gd name="connsiteX0" fmla="*/ 0 w 7738110"/>
                                  <a:gd name="connsiteY0" fmla="*/ 0 h 2906395"/>
                                  <a:gd name="connsiteX1" fmla="*/ 7738110 w 7738110"/>
                                  <a:gd name="connsiteY1" fmla="*/ 0 h 2906395"/>
                                  <a:gd name="connsiteX2" fmla="*/ 7738110 w 7738110"/>
                                  <a:gd name="connsiteY2" fmla="*/ 2906395 h 2906395"/>
                                  <a:gd name="connsiteX3" fmla="*/ 0 w 7738110"/>
                                  <a:gd name="connsiteY3" fmla="*/ 2906395 h 2906395"/>
                                  <a:gd name="connsiteX4" fmla="*/ 0 w 7738110"/>
                                  <a:gd name="connsiteY4" fmla="*/ 0 h 2906395"/>
                                  <a:gd name="connsiteX0" fmla="*/ 0 w 7738110"/>
                                  <a:gd name="connsiteY0" fmla="*/ 0 h 2906395"/>
                                  <a:gd name="connsiteX1" fmla="*/ 7738110 w 7738110"/>
                                  <a:gd name="connsiteY1" fmla="*/ 0 h 2906395"/>
                                  <a:gd name="connsiteX2" fmla="*/ 7738110 w 7738110"/>
                                  <a:gd name="connsiteY2" fmla="*/ 1896461 h 2906395"/>
                                  <a:gd name="connsiteX3" fmla="*/ 0 w 7738110"/>
                                  <a:gd name="connsiteY3" fmla="*/ 2906395 h 2906395"/>
                                  <a:gd name="connsiteX4" fmla="*/ 0 w 7738110"/>
                                  <a:gd name="connsiteY4" fmla="*/ 0 h 290639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738110" h="2906395">
                                    <a:moveTo>
                                      <a:pt x="0" y="0"/>
                                    </a:moveTo>
                                    <a:lnTo>
                                      <a:pt x="7738110" y="0"/>
                                    </a:lnTo>
                                    <a:lnTo>
                                      <a:pt x="7738110" y="1896461"/>
                                    </a:lnTo>
                                    <a:lnTo>
                                      <a:pt x="0" y="290639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  <a:gs pos="100000">
                                    <a:schemeClr val="accent5">
                                      <a:lumMod val="100000"/>
                                    </a:schemeClr>
                                  </a:gs>
                                </a:gsLst>
                                <a:lin ang="1920000" scaled="0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DB0F59" w14:textId="77777777" w:rsidR="0015197B" w:rsidRDefault="00D321A2" w:rsidP="00017C5A">
                                  <w:r>
                                    <w:t xml:space="preserve">         </w:t>
                                  </w:r>
                                </w:p>
                                <w:p w14:paraId="74AF18D6" w14:textId="77777777" w:rsidR="0015197B" w:rsidRDefault="0015197B" w:rsidP="00017C5A"/>
                                <w:p w14:paraId="4EC38713" w14:textId="0BE8952A" w:rsidR="00017C5A" w:rsidRPr="002252B4" w:rsidRDefault="00D321A2" w:rsidP="00017C5A">
                                  <w:r>
                                    <w:t xml:space="preserve">       </w:t>
                                  </w:r>
                                  <w:r>
                                    <w:rPr>
                                      <w:noProof/>
                                      <w:lang w:val="pt-BR"/>
                                    </w:rPr>
                                    <w:drawing>
                                      <wp:inline distT="0" distB="0" distL="0" distR="0" wp14:anchorId="38006C6B" wp14:editId="034C1460">
                                        <wp:extent cx="1803400" cy="1803400"/>
                                        <wp:effectExtent l="0" t="0" r="0" b="6350"/>
                                        <wp:docPr id="46" name="Imagem 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m 4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3571" cy="180357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50A84" id="Forma Livre: Forma 15" o:spid="_x0000_s1031" alt="Gradiente verde no retângulo" style="position:absolute;margin-left:-271.85pt;margin-top:-55.4pt;width:871.85pt;height:205.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" adj="-11796480,,5400" path="m,l7738110,r,1896461l,2906395,,xe" fillcolor="#c7beef [1302]" stroked="f" strokeweight="2pt">
                      <v:fill color2="#482cbc [3208]" rotate="t" angle="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11072495,0;11072495,1702961;0,2609850;0,0" o:connectangles="0,0,0,0,0" textboxrect="0,0,7738110,2906395"/>
                      <v:textbox>
                        <w:txbxContent>
                          <w:p w14:paraId="41DB0F59" w14:textId="77777777" w:rsidR="0015197B" w:rsidRDefault="00D321A2" w:rsidP="00017C5A">
                            <w:r>
                              <w:t xml:space="preserve">         </w:t>
                            </w:r>
                          </w:p>
                          <w:p w14:paraId="74AF18D6" w14:textId="77777777" w:rsidR="0015197B" w:rsidRDefault="0015197B" w:rsidP="00017C5A"/>
                          <w:p w14:paraId="4EC38713" w14:textId="0BE8952A" w:rsidR="00017C5A" w:rsidRPr="002252B4" w:rsidRDefault="00D321A2" w:rsidP="00017C5A">
                            <w:r>
                              <w:t xml:space="preserve">       </w:t>
                            </w:r>
                            <w:r>
                              <w:rPr>
                                <w:noProof/>
                                <w:lang w:val="pt-BR"/>
                              </w:rPr>
                              <w:drawing>
                                <wp:inline distT="0" distB="0" distL="0" distR="0" wp14:anchorId="38006C6B" wp14:editId="034C1460">
                                  <wp:extent cx="1803400" cy="1803400"/>
                                  <wp:effectExtent l="0" t="0" r="0" b="6350"/>
                                  <wp:docPr id="46" name="Imagem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m 4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3571" cy="1803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222" w:type="dxa"/>
          </w:tcPr>
          <w:p w14:paraId="2BA517C8" w14:textId="6AA76B1D" w:rsidR="00A340F2" w:rsidRPr="00B97B9E" w:rsidRDefault="00A340F2" w:rsidP="002F5404">
            <w:pPr>
              <w:jc w:val="center"/>
              <w:rPr>
                <w:lang w:val="pt-BR"/>
              </w:rPr>
            </w:pPr>
          </w:p>
        </w:tc>
      </w:tr>
    </w:tbl>
    <w:p w14:paraId="21DF108E" w14:textId="77777777" w:rsidR="00A340F2" w:rsidRPr="00B97B9E" w:rsidRDefault="00A340F2" w:rsidP="002F5404">
      <w:pPr>
        <w:rPr>
          <w:noProof/>
          <w:lang w:val="pt-BR"/>
        </w:rPr>
      </w:pPr>
    </w:p>
    <w:p w14:paraId="065ADF77" w14:textId="77777777" w:rsidR="00C37AD0" w:rsidRDefault="00C37AD0" w:rsidP="00A36725">
      <w:pPr>
        <w:rPr>
          <w:lang w:val="pt-BR"/>
        </w:rPr>
      </w:pPr>
    </w:p>
    <w:p w14:paraId="706607B4" w14:textId="1B9B88AA" w:rsidR="00C37AD0" w:rsidRDefault="00C37AD0" w:rsidP="00A36725">
      <w:pPr>
        <w:rPr>
          <w:lang w:val="pt-BR"/>
        </w:rPr>
      </w:pPr>
    </w:p>
    <w:p w14:paraId="3002F9B7" w14:textId="38D698FB" w:rsidR="00C37AD0" w:rsidRDefault="00937ECA" w:rsidP="00A36725">
      <w:pPr>
        <w:rPr>
          <w:lang w:val="pt-BR"/>
        </w:rPr>
      </w:pPr>
      <w:r w:rsidRPr="00CC741B">
        <w:rPr>
          <w:rFonts w:ascii="Arial" w:hAnsi="Arial" w:cs="Arial"/>
          <w:b/>
          <w:bCs/>
          <w:noProof/>
          <w:sz w:val="52"/>
          <w:szCs w:val="52"/>
          <w:lang w:val="pt-B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B3368B9" wp14:editId="1BB7AA0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692400" cy="1424940"/>
                <wp:effectExtent l="0" t="0" r="12700" b="2286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14249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6E879" w14:textId="186907DA" w:rsidR="00C37AD0" w:rsidRPr="00C37AD0" w:rsidRDefault="00C37AD0" w:rsidP="00C37AD0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</w:pPr>
                            <w:r w:rsidRPr="00C37AD0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>CCHIV é</w:t>
                            </w:r>
                            <w:r w:rsidR="00C4000C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 xml:space="preserve"> um</w:t>
                            </w:r>
                            <w:r w:rsidRPr="00C37AD0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 xml:space="preserve"> software</w:t>
                            </w:r>
                            <w:r w:rsidR="00C4000C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>,</w:t>
                            </w:r>
                            <w:r w:rsidRPr="00C37AD0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 xml:space="preserve"> que através de um cadastro, orienta ao usuário na realização do teste rápido e d</w:t>
                            </w:r>
                            <w:r w:rsidR="000554E1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>á</w:t>
                            </w:r>
                            <w:r w:rsidRPr="00C37AD0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 xml:space="preserve"> suporte para que o teste feito em casa</w:t>
                            </w:r>
                            <w:r w:rsidR="00937ECA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 xml:space="preserve"> seja</w:t>
                            </w:r>
                            <w:r w:rsidRPr="00C37AD0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 xml:space="preserve"> de forma sigilosa e segura.</w:t>
                            </w:r>
                          </w:p>
                          <w:p w14:paraId="5A7B5E5D" w14:textId="77777777" w:rsidR="00C37AD0" w:rsidRDefault="00C37AD0" w:rsidP="00C37AD0">
                            <w:pPr>
                              <w:pStyle w:val="Estilo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368B9" id="_x0000_s1032" type="#_x0000_t202" style="position:absolute;margin-left:0;margin-top:.75pt;width:212pt;height:112.2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" fillcolor="#c1bee2 [1303]">
                <v:textbox>
                  <w:txbxContent>
                    <w:p w14:paraId="1786E879" w14:textId="186907DA" w:rsidR="00C37AD0" w:rsidRPr="00C37AD0" w:rsidRDefault="00C37AD0" w:rsidP="00C37AD0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</w:pPr>
                      <w:r w:rsidRPr="00C37AD0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>CCHIV é</w:t>
                      </w:r>
                      <w:r w:rsidR="00C4000C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 xml:space="preserve"> um</w:t>
                      </w:r>
                      <w:r w:rsidRPr="00C37AD0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 xml:space="preserve"> software</w:t>
                      </w:r>
                      <w:r w:rsidR="00C4000C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>,</w:t>
                      </w:r>
                      <w:r w:rsidRPr="00C37AD0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 xml:space="preserve"> que através de um cadastro, orienta ao usuário na realização do teste rápido e d</w:t>
                      </w:r>
                      <w:r w:rsidR="000554E1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>á</w:t>
                      </w:r>
                      <w:r w:rsidRPr="00C37AD0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 xml:space="preserve"> suporte para que o teste feito em casa</w:t>
                      </w:r>
                      <w:r w:rsidR="00937ECA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 xml:space="preserve"> seja</w:t>
                      </w:r>
                      <w:r w:rsidRPr="00C37AD0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 xml:space="preserve"> de forma sigilosa e segura.</w:t>
                      </w:r>
                    </w:p>
                    <w:p w14:paraId="5A7B5E5D" w14:textId="77777777" w:rsidR="00C37AD0" w:rsidRDefault="00C37AD0" w:rsidP="00C37AD0">
                      <w:pPr>
                        <w:pStyle w:val="Estilo1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7A964E" w14:textId="49CEABAA" w:rsidR="00C37AD0" w:rsidRDefault="00C37AD0" w:rsidP="00A36725">
      <w:pPr>
        <w:rPr>
          <w:lang w:val="pt-BR"/>
        </w:rPr>
      </w:pPr>
    </w:p>
    <w:p w14:paraId="490D9F56" w14:textId="07DFE302" w:rsidR="00C37AD0" w:rsidRDefault="00C37AD0" w:rsidP="00A36725">
      <w:pPr>
        <w:rPr>
          <w:lang w:val="pt-BR"/>
        </w:rPr>
      </w:pPr>
    </w:p>
    <w:p w14:paraId="4E870E94" w14:textId="4B1674CB" w:rsidR="00C37AD0" w:rsidRDefault="00C37AD0" w:rsidP="00A36725">
      <w:pPr>
        <w:rPr>
          <w:lang w:val="pt-BR"/>
        </w:rPr>
      </w:pPr>
    </w:p>
    <w:p w14:paraId="7B24BF82" w14:textId="63DC861F" w:rsidR="00C37AD0" w:rsidRDefault="00C37AD0" w:rsidP="00A36725">
      <w:pPr>
        <w:rPr>
          <w:lang w:val="pt-BR"/>
        </w:rPr>
      </w:pPr>
    </w:p>
    <w:p w14:paraId="47AB9928" w14:textId="32C922B3" w:rsidR="009E421B" w:rsidRDefault="009E421B" w:rsidP="00A36725">
      <w:pPr>
        <w:rPr>
          <w:lang w:val="pt-BR"/>
        </w:rPr>
      </w:pPr>
    </w:p>
    <w:p w14:paraId="7D52EA6F" w14:textId="4FCCB5A6" w:rsidR="009E421B" w:rsidRDefault="009E421B" w:rsidP="00A36725">
      <w:pPr>
        <w:rPr>
          <w:lang w:val="pt-BR"/>
        </w:rPr>
      </w:pPr>
    </w:p>
    <w:p w14:paraId="0DFA9EB9" w14:textId="32670C51" w:rsidR="009E421B" w:rsidRDefault="009E421B" w:rsidP="00A36725">
      <w:pPr>
        <w:rPr>
          <w:lang w:val="pt-BR"/>
        </w:rPr>
      </w:pPr>
    </w:p>
    <w:p w14:paraId="67F5CC0B" w14:textId="3BB22679" w:rsidR="009E421B" w:rsidRDefault="009E421B" w:rsidP="009E421B">
      <w:pPr>
        <w:jc w:val="center"/>
        <w:rPr>
          <w:lang w:val="pt-BR"/>
        </w:rPr>
      </w:pPr>
      <w:r>
        <w:rPr>
          <w:noProof/>
          <w:lang w:val="pt-BR" w:bidi="pt-BR"/>
        </w:rPr>
        <w:drawing>
          <wp:anchor distT="0" distB="0" distL="114300" distR="114300" simplePos="0" relativeHeight="251677696" behindDoc="1" locked="0" layoutInCell="1" allowOverlap="1" wp14:anchorId="4073C87C" wp14:editId="4A045B4A">
            <wp:simplePos x="0" y="0"/>
            <wp:positionH relativeFrom="column">
              <wp:posOffset>655320</wp:posOffset>
            </wp:positionH>
            <wp:positionV relativeFrom="paragraph">
              <wp:posOffset>1270</wp:posOffset>
            </wp:positionV>
            <wp:extent cx="5422900" cy="2852517"/>
            <wp:effectExtent l="0" t="0" r="6350" b="508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852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807E5" w14:textId="6A1DF9E1" w:rsidR="009E421B" w:rsidRDefault="009E421B" w:rsidP="009E421B">
      <w:pPr>
        <w:jc w:val="center"/>
        <w:rPr>
          <w:lang w:val="pt-BR"/>
        </w:rPr>
      </w:pPr>
    </w:p>
    <w:p w14:paraId="307D4C42" w14:textId="2D56138F" w:rsidR="009E421B" w:rsidRDefault="009E421B" w:rsidP="009E421B">
      <w:pPr>
        <w:jc w:val="center"/>
        <w:rPr>
          <w:lang w:val="pt-BR"/>
        </w:rPr>
      </w:pPr>
    </w:p>
    <w:p w14:paraId="645C95F6" w14:textId="1698523A" w:rsidR="009E421B" w:rsidRDefault="009E421B" w:rsidP="009E421B">
      <w:pPr>
        <w:jc w:val="center"/>
        <w:rPr>
          <w:lang w:val="pt-BR"/>
        </w:rPr>
      </w:pPr>
    </w:p>
    <w:p w14:paraId="60E33550" w14:textId="068F40D0" w:rsidR="003E1F25" w:rsidRDefault="003E1F25" w:rsidP="009E421B">
      <w:pPr>
        <w:jc w:val="center"/>
        <w:rPr>
          <w:lang w:val="pt-BR"/>
        </w:rPr>
      </w:pPr>
    </w:p>
    <w:p w14:paraId="2B8D1A2C" w14:textId="77777777" w:rsidR="000554E1" w:rsidRDefault="000554E1" w:rsidP="003E1F25">
      <w:pPr>
        <w:rPr>
          <w:lang w:val="pt-BR"/>
        </w:rPr>
      </w:pPr>
    </w:p>
    <w:p w14:paraId="56921DBC" w14:textId="20E4DD40" w:rsidR="007A5FDD" w:rsidRDefault="000554E1" w:rsidP="003E1F25">
      <w:pPr>
        <w:rPr>
          <w:lang w:val="pt-BR"/>
        </w:rPr>
      </w:pPr>
      <w:r w:rsidRPr="00CC741B">
        <w:rPr>
          <w:rFonts w:ascii="Arial" w:hAnsi="Arial" w:cs="Arial"/>
          <w:b/>
          <w:bCs/>
          <w:noProof/>
          <w:sz w:val="52"/>
          <w:szCs w:val="52"/>
          <w:lang w:val="pt-B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87055A8" wp14:editId="31C9400D">
                <wp:simplePos x="0" y="0"/>
                <wp:positionH relativeFrom="margin">
                  <wp:align>center</wp:align>
                </wp:positionH>
                <wp:positionV relativeFrom="paragraph">
                  <wp:posOffset>1787525</wp:posOffset>
                </wp:positionV>
                <wp:extent cx="3686175" cy="1155700"/>
                <wp:effectExtent l="0" t="0" r="28575" b="2540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155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ACB41" w14:textId="7042176A" w:rsidR="00BB3092" w:rsidRPr="00BB3092" w:rsidRDefault="00BB3092" w:rsidP="00BB3092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</w:pPr>
                            <w:r w:rsidRPr="00BB3092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>O cadastro também serve como guia ao usuário, fazendo uma triagem com o objetivo de prever uma possível chance de estar com o vírus, avaliando casos de extrema urgência ou apenas prevenção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>.</w:t>
                            </w:r>
                          </w:p>
                          <w:p w14:paraId="1841AC63" w14:textId="77777777" w:rsidR="009E421B" w:rsidRDefault="009E421B" w:rsidP="009E421B">
                            <w:pPr>
                              <w:pStyle w:val="Estilo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55A8" id="_x0000_s1033" type="#_x0000_t202" style="position:absolute;margin-left:0;margin-top:140.75pt;width:290.25pt;height:91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" fillcolor="#c1bee2 [1303]">
                <v:textbox>
                  <w:txbxContent>
                    <w:p w14:paraId="5F4ACB41" w14:textId="7042176A" w:rsidR="00BB3092" w:rsidRPr="00BB3092" w:rsidRDefault="00BB3092" w:rsidP="00BB3092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</w:pPr>
                      <w:r w:rsidRPr="00BB3092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>O cadastro também serve como guia ao usuário, fazendo uma triagem com o objetivo de prever uma possível chance de estar com o vírus, avaliando casos de extrema urgência ou apenas prevenção</w:t>
                      </w:r>
                      <w:r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>.</w:t>
                      </w:r>
                    </w:p>
                    <w:p w14:paraId="1841AC63" w14:textId="77777777" w:rsidR="009E421B" w:rsidRDefault="009E421B" w:rsidP="009E421B">
                      <w:pPr>
                        <w:pStyle w:val="Estilo1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B63CC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00310E2" wp14:editId="3B9C5DDD">
                <wp:simplePos x="0" y="0"/>
                <wp:positionH relativeFrom="page">
                  <wp:posOffset>20955</wp:posOffset>
                </wp:positionH>
                <wp:positionV relativeFrom="page">
                  <wp:align>bottom</wp:align>
                </wp:positionV>
                <wp:extent cx="7973568" cy="2715768"/>
                <wp:effectExtent l="0" t="0" r="8890" b="8890"/>
                <wp:wrapNone/>
                <wp:docPr id="33" name="Forma Livre: Forma 33" descr="Gradiente verde no retâ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73568" cy="2715768"/>
                        </a:xfrm>
                        <a:custGeom>
                          <a:avLst/>
                          <a:gdLst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2906395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1896461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38110" h="2906395">
                              <a:moveTo>
                                <a:pt x="0" y="0"/>
                              </a:moveTo>
                              <a:lnTo>
                                <a:pt x="7738110" y="0"/>
                              </a:lnTo>
                              <a:lnTo>
                                <a:pt x="7738110" y="1896461"/>
                              </a:lnTo>
                              <a:lnTo>
                                <a:pt x="0" y="29063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lin ang="192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1E3D2" w14:textId="77777777" w:rsidR="000554E1" w:rsidRDefault="000554E1" w:rsidP="000554E1">
                            <w:r>
                              <w:tab/>
                            </w:r>
                          </w:p>
                          <w:p w14:paraId="17FDE754" w14:textId="77777777" w:rsidR="000554E1" w:rsidRDefault="000554E1" w:rsidP="000554E1"/>
                          <w:p w14:paraId="02A0348C" w14:textId="77777777" w:rsidR="000554E1" w:rsidRDefault="000554E1" w:rsidP="000554E1"/>
                          <w:p w14:paraId="570C86B8" w14:textId="77777777" w:rsidR="000554E1" w:rsidRDefault="000554E1" w:rsidP="000554E1"/>
                          <w:p w14:paraId="169932F7" w14:textId="77777777" w:rsidR="000554E1" w:rsidRDefault="000554E1" w:rsidP="000554E1"/>
                          <w:p w14:paraId="0E44EA5A" w14:textId="77777777" w:rsidR="000554E1" w:rsidRDefault="000554E1" w:rsidP="000554E1"/>
                          <w:p w14:paraId="04DF3027" w14:textId="77777777" w:rsidR="000554E1" w:rsidRDefault="000554E1" w:rsidP="000554E1"/>
                          <w:p w14:paraId="0146F727" w14:textId="77777777" w:rsidR="000554E1" w:rsidRDefault="000554E1" w:rsidP="000554E1"/>
                          <w:p w14:paraId="1A844260" w14:textId="77777777" w:rsidR="000554E1" w:rsidRDefault="000554E1" w:rsidP="000554E1"/>
                          <w:p w14:paraId="5EF320FC" w14:textId="77777777" w:rsidR="000554E1" w:rsidRDefault="000554E1" w:rsidP="000554E1"/>
                          <w:p w14:paraId="30454D29" w14:textId="77777777" w:rsidR="000554E1" w:rsidRDefault="000554E1" w:rsidP="000554E1"/>
                          <w:p w14:paraId="6DADE560" w14:textId="77777777" w:rsidR="000554E1" w:rsidRDefault="000554E1" w:rsidP="000554E1"/>
                          <w:p w14:paraId="434578A7" w14:textId="77777777" w:rsidR="000554E1" w:rsidRDefault="000554E1" w:rsidP="000554E1"/>
                          <w:p w14:paraId="5B328458" w14:textId="77777777" w:rsidR="000554E1" w:rsidRDefault="000554E1" w:rsidP="000554E1"/>
                          <w:p w14:paraId="3C0C1077" w14:textId="77777777" w:rsidR="000554E1" w:rsidRDefault="000554E1" w:rsidP="000554E1"/>
                          <w:p w14:paraId="35E07FAB" w14:textId="77777777" w:rsidR="000554E1" w:rsidRDefault="000554E1" w:rsidP="000554E1"/>
                          <w:p w14:paraId="008EA62E" w14:textId="77777777" w:rsidR="000554E1" w:rsidRDefault="000554E1" w:rsidP="000554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310E2" id="Forma Livre: Forma 33" o:spid="_x0000_s1034" alt="Gradiente verde no retângulo" style="position:absolute;margin-left:1.65pt;margin-top:0;width:627.85pt;height:213.85pt;rotation:180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" adj="-11796480,,5400" path="m,l7738110,r,1896461l,2906395,,xe" fillcolor="#c7beef [1302]" stroked="f" strokeweight="2pt">
                <v:fill color2="#482cbc [3208]" rotate="t" angle="58" focus="100%" type="gradient">
                  <o:fill v:ext="view" type="gradientUnscaled"/>
                </v:fill>
                <v:stroke joinstyle="miter"/>
                <v:formulas/>
                <v:path arrowok="t" o:connecttype="custom" o:connectlocs="0,0;7973568,0;7973568,1772074;0,2715768;0,0" o:connectangles="0,0,0,0,0" textboxrect="0,0,7738110,2906395"/>
                <v:textbox>
                  <w:txbxContent>
                    <w:p w14:paraId="5F31E3D2" w14:textId="77777777" w:rsidR="000554E1" w:rsidRDefault="000554E1" w:rsidP="000554E1">
                      <w:r>
                        <w:tab/>
                      </w:r>
                    </w:p>
                    <w:p w14:paraId="17FDE754" w14:textId="77777777" w:rsidR="000554E1" w:rsidRDefault="000554E1" w:rsidP="000554E1"/>
                    <w:p w14:paraId="02A0348C" w14:textId="77777777" w:rsidR="000554E1" w:rsidRDefault="000554E1" w:rsidP="000554E1"/>
                    <w:p w14:paraId="570C86B8" w14:textId="77777777" w:rsidR="000554E1" w:rsidRDefault="000554E1" w:rsidP="000554E1"/>
                    <w:p w14:paraId="169932F7" w14:textId="77777777" w:rsidR="000554E1" w:rsidRDefault="000554E1" w:rsidP="000554E1"/>
                    <w:p w14:paraId="0E44EA5A" w14:textId="77777777" w:rsidR="000554E1" w:rsidRDefault="000554E1" w:rsidP="000554E1"/>
                    <w:p w14:paraId="04DF3027" w14:textId="77777777" w:rsidR="000554E1" w:rsidRDefault="000554E1" w:rsidP="000554E1"/>
                    <w:p w14:paraId="0146F727" w14:textId="77777777" w:rsidR="000554E1" w:rsidRDefault="000554E1" w:rsidP="000554E1"/>
                    <w:p w14:paraId="1A844260" w14:textId="77777777" w:rsidR="000554E1" w:rsidRDefault="000554E1" w:rsidP="000554E1"/>
                    <w:p w14:paraId="5EF320FC" w14:textId="77777777" w:rsidR="000554E1" w:rsidRDefault="000554E1" w:rsidP="000554E1"/>
                    <w:p w14:paraId="30454D29" w14:textId="77777777" w:rsidR="000554E1" w:rsidRDefault="000554E1" w:rsidP="000554E1"/>
                    <w:p w14:paraId="6DADE560" w14:textId="77777777" w:rsidR="000554E1" w:rsidRDefault="000554E1" w:rsidP="000554E1"/>
                    <w:p w14:paraId="434578A7" w14:textId="77777777" w:rsidR="000554E1" w:rsidRDefault="000554E1" w:rsidP="000554E1"/>
                    <w:p w14:paraId="5B328458" w14:textId="77777777" w:rsidR="000554E1" w:rsidRDefault="000554E1" w:rsidP="000554E1"/>
                    <w:p w14:paraId="3C0C1077" w14:textId="77777777" w:rsidR="000554E1" w:rsidRDefault="000554E1" w:rsidP="000554E1"/>
                    <w:p w14:paraId="35E07FAB" w14:textId="77777777" w:rsidR="000554E1" w:rsidRDefault="000554E1" w:rsidP="000554E1"/>
                    <w:p w14:paraId="008EA62E" w14:textId="77777777" w:rsidR="000554E1" w:rsidRDefault="000554E1" w:rsidP="000554E1"/>
                  </w:txbxContent>
                </v:textbox>
                <w10:wrap anchorx="page" anchory="page"/>
              </v:shape>
            </w:pict>
          </mc:Fallback>
        </mc:AlternateContent>
      </w:r>
      <w:r w:rsidR="003E1F25">
        <w:rPr>
          <w:lang w:val="pt-BR"/>
        </w:rPr>
        <w:br w:type="page"/>
      </w:r>
      <w:r w:rsidR="007F6C23" w:rsidRPr="001651E2">
        <w:rPr>
          <w:noProof/>
          <w:lang w:val="pt-BR"/>
        </w:rPr>
        <w:lastRenderedPageBreak/>
        <mc:AlternateContent>
          <mc:Choice Requires="wps">
            <w:drawing>
              <wp:anchor distT="0" distB="0" distL="457200" distR="114300" simplePos="0" relativeHeight="251698176" behindDoc="0" locked="0" layoutInCell="0" allowOverlap="1" wp14:anchorId="13E00F4E" wp14:editId="0C54DEDF">
                <wp:simplePos x="0" y="0"/>
                <wp:positionH relativeFrom="margin">
                  <wp:posOffset>2613718</wp:posOffset>
                </wp:positionH>
                <wp:positionV relativeFrom="margin">
                  <wp:posOffset>267278</wp:posOffset>
                </wp:positionV>
                <wp:extent cx="3467100" cy="1295400"/>
                <wp:effectExtent l="0" t="0" r="0" b="0"/>
                <wp:wrapSquare wrapText="bothSides"/>
                <wp:docPr id="31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100" cy="1295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8DBDFB" w14:textId="28525DC5" w:rsidR="007F6C23" w:rsidRDefault="007F6C23" w:rsidP="007F6C23">
                            <w:pPr>
                              <w:rPr>
                                <w:rStyle w:val="TextodeEspaoReservado"/>
                                <w:color w:val="492249" w:themeColor="text2" w:themeShade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92249" w:themeColor="text2" w:themeShade="BF"/>
                                <w:sz w:val="72"/>
                                <w:szCs w:val="72"/>
                              </w:rPr>
                              <w:t>Objetivo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00F4E" id="_x0000_s1035" style="position:absolute;margin-left:205.8pt;margin-top:21.05pt;width:273pt;height:102pt;z-index:251698176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" o:allowincell="f" filled="f" stroked="f">
                <v:textbox inset="14.4pt,14.4pt,14.4pt,14.4pt">
                  <w:txbxContent>
                    <w:p w14:paraId="5E8DBDFB" w14:textId="28525DC5" w:rsidR="007F6C23" w:rsidRDefault="007F6C23" w:rsidP="007F6C23">
                      <w:pPr>
                        <w:rPr>
                          <w:rStyle w:val="TextodeEspaoReservado"/>
                          <w:color w:val="492249" w:themeColor="text2" w:themeShade="B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92249" w:themeColor="text2" w:themeShade="BF"/>
                          <w:sz w:val="72"/>
                          <w:szCs w:val="72"/>
                        </w:rPr>
                        <w:t>Objetivo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5197B">
        <w:rPr>
          <w:lang w:val="pt-BR"/>
        </w:rPr>
        <w:t xml:space="preserve">       </w:t>
      </w:r>
      <w:r w:rsidR="0015197B">
        <w:rPr>
          <w:noProof/>
          <w:lang w:val="pt-BR"/>
        </w:rPr>
        <w:drawing>
          <wp:inline distT="0" distB="0" distL="0" distR="0" wp14:anchorId="47124C16" wp14:editId="23FDCD5F">
            <wp:extent cx="1803400" cy="1803400"/>
            <wp:effectExtent l="0" t="0" r="0" b="635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3571" cy="18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97B">
        <w:rPr>
          <w:lang w:val="pt-BR"/>
        </w:rPr>
        <w:t xml:space="preserve">                          </w:t>
      </w:r>
    </w:p>
    <w:p w14:paraId="0F5A5136" w14:textId="77777777" w:rsidR="007A5FDD" w:rsidRDefault="007A5FDD" w:rsidP="003E1F25">
      <w:pPr>
        <w:rPr>
          <w:lang w:val="pt-BR"/>
        </w:rPr>
      </w:pPr>
    </w:p>
    <w:p w14:paraId="343CEDF5" w14:textId="0C742BE8" w:rsidR="007A5FDD" w:rsidRDefault="007A5FDD" w:rsidP="003E1F25">
      <w:pPr>
        <w:rPr>
          <w:lang w:val="pt-BR"/>
        </w:rPr>
      </w:pPr>
    </w:p>
    <w:p w14:paraId="2974941C" w14:textId="4A820071" w:rsidR="007A5FDD" w:rsidRDefault="007F6C23" w:rsidP="003E1F25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47E78505" wp14:editId="13AC99E9">
            <wp:simplePos x="0" y="0"/>
            <wp:positionH relativeFrom="column">
              <wp:posOffset>942975</wp:posOffset>
            </wp:positionH>
            <wp:positionV relativeFrom="paragraph">
              <wp:posOffset>11859</wp:posOffset>
            </wp:positionV>
            <wp:extent cx="4572000" cy="257175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559E5" w14:textId="186DE1F4" w:rsidR="007201A7" w:rsidRDefault="003E1F25" w:rsidP="003E1F25">
      <w:pPr>
        <w:rPr>
          <w:lang w:val="pt-BR"/>
        </w:rPr>
      </w:pPr>
      <w:r w:rsidRPr="003B63CC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1EE05AA" wp14:editId="1B332CD8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973568" cy="2715768"/>
                <wp:effectExtent l="0" t="0" r="8890" b="8890"/>
                <wp:wrapNone/>
                <wp:docPr id="30" name="Forma Livre: Forma 30" descr="Gradiente verde no retâ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73568" cy="2715768"/>
                        </a:xfrm>
                        <a:custGeom>
                          <a:avLst/>
                          <a:gdLst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2906395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1896461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38110" h="2906395">
                              <a:moveTo>
                                <a:pt x="0" y="0"/>
                              </a:moveTo>
                              <a:lnTo>
                                <a:pt x="7738110" y="0"/>
                              </a:lnTo>
                              <a:lnTo>
                                <a:pt x="7738110" y="1896461"/>
                              </a:lnTo>
                              <a:lnTo>
                                <a:pt x="0" y="29063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lin ang="192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05991" w14:textId="10041763" w:rsidR="00345800" w:rsidRDefault="00345800" w:rsidP="00345800">
                            <w:r>
                              <w:tab/>
                            </w:r>
                          </w:p>
                          <w:p w14:paraId="0801F082" w14:textId="20D06A74" w:rsidR="003E1F25" w:rsidRDefault="003E1F25" w:rsidP="00345800"/>
                          <w:p w14:paraId="7690B85B" w14:textId="28FD818E" w:rsidR="003E1F25" w:rsidRDefault="003E1F25" w:rsidP="00345800"/>
                          <w:p w14:paraId="2060003A" w14:textId="1DF56A2B" w:rsidR="003E1F25" w:rsidRDefault="003E1F25" w:rsidP="00345800"/>
                          <w:p w14:paraId="6AF6B6D4" w14:textId="15D0E099" w:rsidR="003E1F25" w:rsidRDefault="003E1F25" w:rsidP="00345800"/>
                          <w:p w14:paraId="0945118C" w14:textId="43347235" w:rsidR="003E1F25" w:rsidRDefault="003E1F25" w:rsidP="00345800"/>
                          <w:p w14:paraId="4E0E3624" w14:textId="123FE995" w:rsidR="002A3DBE" w:rsidRDefault="002A3DBE" w:rsidP="00345800"/>
                          <w:p w14:paraId="38F0BF30" w14:textId="06E367E9" w:rsidR="002A3DBE" w:rsidRDefault="002A3DBE" w:rsidP="00345800"/>
                          <w:p w14:paraId="5D161675" w14:textId="336864EA" w:rsidR="002A3DBE" w:rsidRDefault="002A3DBE" w:rsidP="00345800"/>
                          <w:p w14:paraId="46F439C0" w14:textId="2258654D" w:rsidR="002A3DBE" w:rsidRDefault="002A3DBE" w:rsidP="00345800"/>
                          <w:p w14:paraId="3432F9B0" w14:textId="22A1B00D" w:rsidR="002A3DBE" w:rsidRDefault="002A3DBE" w:rsidP="00345800"/>
                          <w:p w14:paraId="2FEBB7C4" w14:textId="00F5BA44" w:rsidR="002A3DBE" w:rsidRDefault="002A3DBE" w:rsidP="00345800"/>
                          <w:p w14:paraId="6DF770EE" w14:textId="48B45D70" w:rsidR="002A3DBE" w:rsidRDefault="002A3DBE" w:rsidP="00345800"/>
                          <w:p w14:paraId="4A71642F" w14:textId="77777777" w:rsidR="002A3DBE" w:rsidRDefault="002A3DBE" w:rsidP="00345800"/>
                          <w:p w14:paraId="687E7498" w14:textId="564BE580" w:rsidR="003E1F25" w:rsidRDefault="003E1F25" w:rsidP="00345800"/>
                          <w:p w14:paraId="38B04A20" w14:textId="5E18734F" w:rsidR="003E1F25" w:rsidRDefault="003E1F25" w:rsidP="00345800"/>
                          <w:p w14:paraId="6B0C74B0" w14:textId="57E57FB8" w:rsidR="003E1F25" w:rsidRDefault="003E1F25" w:rsidP="00345800"/>
                          <w:p w14:paraId="1A619262" w14:textId="2C397998" w:rsidR="003E1F25" w:rsidRDefault="003E1F25" w:rsidP="00345800"/>
                          <w:p w14:paraId="33FA7457" w14:textId="2A4E0952" w:rsidR="003E1F25" w:rsidRDefault="003E1F25" w:rsidP="00345800"/>
                          <w:p w14:paraId="0EC84EDB" w14:textId="3585E6A6" w:rsidR="003E1F25" w:rsidRDefault="003E1F25" w:rsidP="00345800"/>
                          <w:p w14:paraId="6CEE45E5" w14:textId="0BFC48FF" w:rsidR="003E1F25" w:rsidRDefault="003E1F25" w:rsidP="00345800"/>
                          <w:p w14:paraId="68891A34" w14:textId="6EBF263D" w:rsidR="003E1F25" w:rsidRDefault="003E1F25" w:rsidP="00345800"/>
                          <w:p w14:paraId="362ADAD6" w14:textId="251A1424" w:rsidR="003E1F25" w:rsidRDefault="003E1F25" w:rsidP="00345800"/>
                          <w:p w14:paraId="74837F18" w14:textId="73AFA9A3" w:rsidR="003E1F25" w:rsidRDefault="003E1F25" w:rsidP="00345800"/>
                          <w:p w14:paraId="350BBE0A" w14:textId="77777777" w:rsidR="003E1F25" w:rsidRDefault="003E1F25" w:rsidP="003458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05AA" id="Forma Livre: Forma 30" o:spid="_x0000_s1036" alt="Gradiente verde no retângulo" style="position:absolute;margin-left:0;margin-top:0;width:627.85pt;height:213.85pt;rotation:180;z-index:-2516367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" adj="-11796480,,5400" path="m,l7738110,r,1896461l,2906395,,xe" fillcolor="#c7beef [1302]" stroked="f" strokeweight="2pt">
                <v:fill color2="#482cbc [3208]" rotate="t" angle="58" focus="100%" type="gradient">
                  <o:fill v:ext="view" type="gradientUnscaled"/>
                </v:fill>
                <v:stroke joinstyle="miter"/>
                <v:formulas/>
                <v:path arrowok="t" o:connecttype="custom" o:connectlocs="0,0;7973568,0;7973568,1772074;0,2715768;0,0" o:connectangles="0,0,0,0,0" textboxrect="0,0,7738110,2906395"/>
                <v:textbox>
                  <w:txbxContent>
                    <w:p w14:paraId="4D205991" w14:textId="10041763" w:rsidR="00345800" w:rsidRDefault="00345800" w:rsidP="00345800">
                      <w:r>
                        <w:tab/>
                      </w:r>
                    </w:p>
                    <w:p w14:paraId="0801F082" w14:textId="20D06A74" w:rsidR="003E1F25" w:rsidRDefault="003E1F25" w:rsidP="00345800"/>
                    <w:p w14:paraId="7690B85B" w14:textId="28FD818E" w:rsidR="003E1F25" w:rsidRDefault="003E1F25" w:rsidP="00345800"/>
                    <w:p w14:paraId="2060003A" w14:textId="1DF56A2B" w:rsidR="003E1F25" w:rsidRDefault="003E1F25" w:rsidP="00345800"/>
                    <w:p w14:paraId="6AF6B6D4" w14:textId="15D0E099" w:rsidR="003E1F25" w:rsidRDefault="003E1F25" w:rsidP="00345800"/>
                    <w:p w14:paraId="0945118C" w14:textId="43347235" w:rsidR="003E1F25" w:rsidRDefault="003E1F25" w:rsidP="00345800"/>
                    <w:p w14:paraId="4E0E3624" w14:textId="123FE995" w:rsidR="002A3DBE" w:rsidRDefault="002A3DBE" w:rsidP="00345800"/>
                    <w:p w14:paraId="38F0BF30" w14:textId="06E367E9" w:rsidR="002A3DBE" w:rsidRDefault="002A3DBE" w:rsidP="00345800"/>
                    <w:p w14:paraId="5D161675" w14:textId="336864EA" w:rsidR="002A3DBE" w:rsidRDefault="002A3DBE" w:rsidP="00345800"/>
                    <w:p w14:paraId="46F439C0" w14:textId="2258654D" w:rsidR="002A3DBE" w:rsidRDefault="002A3DBE" w:rsidP="00345800"/>
                    <w:p w14:paraId="3432F9B0" w14:textId="22A1B00D" w:rsidR="002A3DBE" w:rsidRDefault="002A3DBE" w:rsidP="00345800"/>
                    <w:p w14:paraId="2FEBB7C4" w14:textId="00F5BA44" w:rsidR="002A3DBE" w:rsidRDefault="002A3DBE" w:rsidP="00345800"/>
                    <w:p w14:paraId="6DF770EE" w14:textId="48B45D70" w:rsidR="002A3DBE" w:rsidRDefault="002A3DBE" w:rsidP="00345800"/>
                    <w:p w14:paraId="4A71642F" w14:textId="77777777" w:rsidR="002A3DBE" w:rsidRDefault="002A3DBE" w:rsidP="00345800"/>
                    <w:p w14:paraId="687E7498" w14:textId="564BE580" w:rsidR="003E1F25" w:rsidRDefault="003E1F25" w:rsidP="00345800"/>
                    <w:p w14:paraId="38B04A20" w14:textId="5E18734F" w:rsidR="003E1F25" w:rsidRDefault="003E1F25" w:rsidP="00345800"/>
                    <w:p w14:paraId="6B0C74B0" w14:textId="57E57FB8" w:rsidR="003E1F25" w:rsidRDefault="003E1F25" w:rsidP="00345800"/>
                    <w:p w14:paraId="1A619262" w14:textId="2C397998" w:rsidR="003E1F25" w:rsidRDefault="003E1F25" w:rsidP="00345800"/>
                    <w:p w14:paraId="33FA7457" w14:textId="2A4E0952" w:rsidR="003E1F25" w:rsidRDefault="003E1F25" w:rsidP="00345800"/>
                    <w:p w14:paraId="0EC84EDB" w14:textId="3585E6A6" w:rsidR="003E1F25" w:rsidRDefault="003E1F25" w:rsidP="00345800"/>
                    <w:p w14:paraId="6CEE45E5" w14:textId="0BFC48FF" w:rsidR="003E1F25" w:rsidRDefault="003E1F25" w:rsidP="00345800"/>
                    <w:p w14:paraId="68891A34" w14:textId="6EBF263D" w:rsidR="003E1F25" w:rsidRDefault="003E1F25" w:rsidP="00345800"/>
                    <w:p w14:paraId="362ADAD6" w14:textId="251A1424" w:rsidR="003E1F25" w:rsidRDefault="003E1F25" w:rsidP="00345800"/>
                    <w:p w14:paraId="74837F18" w14:textId="73AFA9A3" w:rsidR="003E1F25" w:rsidRDefault="003E1F25" w:rsidP="00345800"/>
                    <w:p w14:paraId="350BBE0A" w14:textId="77777777" w:rsidR="003E1F25" w:rsidRDefault="003E1F25" w:rsidP="00345800"/>
                  </w:txbxContent>
                </v:textbox>
                <w10:wrap anchorx="page" anchory="page"/>
              </v:shape>
            </w:pict>
          </mc:Fallback>
        </mc:AlternateContent>
      </w:r>
      <w:r w:rsidR="007A5FDD">
        <w:rPr>
          <w:lang w:val="pt-BR"/>
        </w:rPr>
        <w:tab/>
      </w:r>
      <w:r w:rsidR="007A5FDD">
        <w:rPr>
          <w:lang w:val="pt-BR"/>
        </w:rPr>
        <w:tab/>
      </w:r>
      <w:r w:rsidR="007A5FDD">
        <w:rPr>
          <w:lang w:val="pt-BR"/>
        </w:rPr>
        <w:tab/>
      </w:r>
      <w:r w:rsidR="007A5FDD">
        <w:rPr>
          <w:lang w:val="pt-BR"/>
        </w:rPr>
        <w:tab/>
      </w:r>
      <w:r w:rsidR="007A5FDD">
        <w:rPr>
          <w:lang w:val="pt-BR"/>
        </w:rPr>
        <w:tab/>
      </w:r>
      <w:r w:rsidR="007A5FDD">
        <w:rPr>
          <w:lang w:val="pt-BR"/>
        </w:rPr>
        <w:tab/>
      </w:r>
      <w:r w:rsidR="007A5FDD">
        <w:rPr>
          <w:lang w:val="pt-BR"/>
        </w:rPr>
        <w:tab/>
      </w:r>
    </w:p>
    <w:p w14:paraId="494B27CE" w14:textId="68E66132" w:rsidR="002C07A6" w:rsidRPr="002C07A6" w:rsidRDefault="002C07A6" w:rsidP="002C07A6">
      <w:pPr>
        <w:rPr>
          <w:lang w:val="pt-BR"/>
        </w:rPr>
      </w:pPr>
    </w:p>
    <w:p w14:paraId="692BA88F" w14:textId="4AEE5748" w:rsidR="002C07A6" w:rsidRPr="002C07A6" w:rsidRDefault="002C07A6" w:rsidP="002C07A6">
      <w:pPr>
        <w:rPr>
          <w:lang w:val="pt-BR"/>
        </w:rPr>
      </w:pPr>
    </w:p>
    <w:p w14:paraId="34973D20" w14:textId="2910B18B" w:rsidR="002C07A6" w:rsidRPr="002C07A6" w:rsidRDefault="002C07A6" w:rsidP="002C07A6">
      <w:pPr>
        <w:rPr>
          <w:lang w:val="pt-BR"/>
        </w:rPr>
      </w:pPr>
    </w:p>
    <w:p w14:paraId="0077EED4" w14:textId="1411D984" w:rsidR="002C07A6" w:rsidRPr="002C07A6" w:rsidRDefault="002C07A6" w:rsidP="002C07A6">
      <w:pPr>
        <w:rPr>
          <w:lang w:val="pt-BR"/>
        </w:rPr>
      </w:pPr>
    </w:p>
    <w:p w14:paraId="0BD24DA9" w14:textId="1DFA0DEC" w:rsidR="002C07A6" w:rsidRPr="002C07A6" w:rsidRDefault="002C07A6" w:rsidP="002C07A6">
      <w:pPr>
        <w:rPr>
          <w:lang w:val="pt-BR"/>
        </w:rPr>
      </w:pPr>
    </w:p>
    <w:p w14:paraId="1CF4D770" w14:textId="77F9A476" w:rsidR="002C07A6" w:rsidRPr="002C07A6" w:rsidRDefault="002C07A6" w:rsidP="002C07A6">
      <w:pPr>
        <w:rPr>
          <w:lang w:val="pt-BR"/>
        </w:rPr>
      </w:pPr>
    </w:p>
    <w:p w14:paraId="3F2730FA" w14:textId="5D8EAA7B" w:rsidR="002C07A6" w:rsidRPr="002C07A6" w:rsidRDefault="002C07A6" w:rsidP="002C07A6">
      <w:pPr>
        <w:rPr>
          <w:lang w:val="pt-BR"/>
        </w:rPr>
      </w:pPr>
    </w:p>
    <w:p w14:paraId="452F0B59" w14:textId="38D326EE" w:rsidR="002C07A6" w:rsidRPr="002C07A6" w:rsidRDefault="002C07A6" w:rsidP="002C07A6">
      <w:pPr>
        <w:rPr>
          <w:lang w:val="pt-BR"/>
        </w:rPr>
      </w:pPr>
    </w:p>
    <w:p w14:paraId="17894AE3" w14:textId="090A9274" w:rsidR="002C07A6" w:rsidRPr="002C07A6" w:rsidRDefault="002C07A6" w:rsidP="002C07A6">
      <w:pPr>
        <w:rPr>
          <w:lang w:val="pt-BR"/>
        </w:rPr>
      </w:pPr>
    </w:p>
    <w:p w14:paraId="75A11127" w14:textId="4FB21FB8" w:rsidR="002C07A6" w:rsidRPr="002C07A6" w:rsidRDefault="002C07A6" w:rsidP="002C07A6">
      <w:pPr>
        <w:rPr>
          <w:lang w:val="pt-BR"/>
        </w:rPr>
      </w:pPr>
    </w:p>
    <w:p w14:paraId="2F7A311B" w14:textId="3B1B2B59" w:rsidR="002C07A6" w:rsidRPr="002C07A6" w:rsidRDefault="002C07A6" w:rsidP="002C07A6">
      <w:pPr>
        <w:rPr>
          <w:lang w:val="pt-BR"/>
        </w:rPr>
      </w:pPr>
    </w:p>
    <w:p w14:paraId="7E5BBC5C" w14:textId="1A26203C" w:rsidR="002C07A6" w:rsidRPr="002C07A6" w:rsidRDefault="007F6C23" w:rsidP="002C07A6">
      <w:pPr>
        <w:rPr>
          <w:lang w:val="pt-BR"/>
        </w:rPr>
      </w:pPr>
      <w:r w:rsidRPr="00CC741B">
        <w:rPr>
          <w:rFonts w:ascii="Arial" w:hAnsi="Arial" w:cs="Arial"/>
          <w:b/>
          <w:bCs/>
          <w:noProof/>
          <w:sz w:val="52"/>
          <w:szCs w:val="52"/>
          <w:lang w:val="pt-B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65147F4" wp14:editId="3482EADA">
                <wp:simplePos x="0" y="0"/>
                <wp:positionH relativeFrom="margin">
                  <wp:posOffset>832427</wp:posOffset>
                </wp:positionH>
                <wp:positionV relativeFrom="paragraph">
                  <wp:posOffset>99464</wp:posOffset>
                </wp:positionV>
                <wp:extent cx="4676775" cy="1657350"/>
                <wp:effectExtent l="0" t="0" r="28575" b="19050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657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617DA" w14:textId="67B8CEFD" w:rsidR="00A27361" w:rsidRPr="00A27361" w:rsidRDefault="00A27361" w:rsidP="00A27361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</w:pPr>
                            <w:r w:rsidRPr="00A27361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>Nosso principal objetivo é proporcionar uma maior e melhor oportunidade de tratamento</w:t>
                            </w:r>
                            <w:r w:rsidR="000E67E2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>,</w:t>
                            </w:r>
                            <w:r w:rsidRPr="00A27361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 xml:space="preserve"> inclusão social para os portadores do HIV, direcionar e orientar a todos os portadores em fase de tratamento</w:t>
                            </w:r>
                            <w:r w:rsidR="000E67E2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>,</w:t>
                            </w:r>
                            <w:r w:rsidRPr="00A27361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 xml:space="preserve"> tendo atendimento privado e anônimo para as pessoas que não se sintam confortável com a situação de início. Queremos devolver a sensação de ser amado novamente aos portadores.</w:t>
                            </w:r>
                          </w:p>
                          <w:p w14:paraId="382BC368" w14:textId="77777777" w:rsidR="00A27361" w:rsidRDefault="00A27361" w:rsidP="00A27361">
                            <w:pPr>
                              <w:pStyle w:val="Estilo1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47F4" id="_x0000_s1037" type="#_x0000_t202" style="position:absolute;margin-left:65.55pt;margin-top:7.85pt;width:368.25pt;height:130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" fillcolor="#c1bee2 [1303]">
                <v:textbox>
                  <w:txbxContent>
                    <w:p w14:paraId="255617DA" w14:textId="67B8CEFD" w:rsidR="00A27361" w:rsidRPr="00A27361" w:rsidRDefault="00A27361" w:rsidP="00A27361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</w:pPr>
                      <w:r w:rsidRPr="00A27361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>Nosso principal objetivo é proporcionar uma maior e melhor oportunidade de tratamento</w:t>
                      </w:r>
                      <w:r w:rsidR="000E67E2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>,</w:t>
                      </w:r>
                      <w:r w:rsidRPr="00A27361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 xml:space="preserve"> inclusão social para os portadores do HIV, direcionar e orientar a todos os portadores em fase de tratamento</w:t>
                      </w:r>
                      <w:r w:rsidR="000E67E2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>,</w:t>
                      </w:r>
                      <w:r w:rsidRPr="00A27361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 xml:space="preserve"> tendo atendimento privado e anônimo para as pessoas que não se sintam confortável com a situação de início. Queremos devolver a sensação de ser amado novamente aos portadores.</w:t>
                      </w:r>
                    </w:p>
                    <w:p w14:paraId="382BC368" w14:textId="77777777" w:rsidR="00A27361" w:rsidRDefault="00A27361" w:rsidP="00A27361">
                      <w:pPr>
                        <w:pStyle w:val="Estilo1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54582F" w14:textId="39910F4D" w:rsidR="002C07A6" w:rsidRPr="002C07A6" w:rsidRDefault="002C07A6" w:rsidP="002C07A6">
      <w:pPr>
        <w:rPr>
          <w:lang w:val="pt-BR"/>
        </w:rPr>
      </w:pPr>
    </w:p>
    <w:p w14:paraId="09993210" w14:textId="0AB06E29" w:rsidR="002C07A6" w:rsidRDefault="002C07A6" w:rsidP="002C07A6">
      <w:pPr>
        <w:rPr>
          <w:lang w:val="pt-BR"/>
        </w:rPr>
      </w:pPr>
    </w:p>
    <w:p w14:paraId="1E3D0267" w14:textId="41489FC5" w:rsidR="002C07A6" w:rsidRPr="002C07A6" w:rsidRDefault="002C07A6" w:rsidP="002C07A6">
      <w:pPr>
        <w:rPr>
          <w:lang w:val="pt-BR"/>
        </w:rPr>
      </w:pPr>
    </w:p>
    <w:p w14:paraId="69D97795" w14:textId="56CD81FE" w:rsidR="002C07A6" w:rsidRDefault="002C07A6" w:rsidP="002C07A6">
      <w:pPr>
        <w:rPr>
          <w:lang w:val="pt-BR"/>
        </w:rPr>
      </w:pPr>
    </w:p>
    <w:p w14:paraId="2500D893" w14:textId="2C813713" w:rsidR="002C07A6" w:rsidRDefault="002C07A6" w:rsidP="002C07A6">
      <w:pPr>
        <w:rPr>
          <w:lang w:val="pt-BR"/>
        </w:rPr>
      </w:pPr>
    </w:p>
    <w:p w14:paraId="742AAC2A" w14:textId="241BC66A" w:rsidR="002C07A6" w:rsidRDefault="002C07A6" w:rsidP="002C07A6">
      <w:pPr>
        <w:rPr>
          <w:lang w:val="pt-BR"/>
        </w:rPr>
      </w:pPr>
    </w:p>
    <w:p w14:paraId="58978D6C" w14:textId="7B1D3863" w:rsidR="002C07A6" w:rsidRDefault="002C07A6" w:rsidP="002C07A6">
      <w:pPr>
        <w:rPr>
          <w:lang w:val="pt-BR"/>
        </w:rPr>
      </w:pPr>
    </w:p>
    <w:p w14:paraId="2B091B96" w14:textId="17741972" w:rsidR="002A3DBE" w:rsidRDefault="002A3DBE" w:rsidP="002C07A6">
      <w:pPr>
        <w:rPr>
          <w:lang w:val="pt-BR"/>
        </w:rPr>
      </w:pPr>
    </w:p>
    <w:p w14:paraId="5C00D69F" w14:textId="2736720C" w:rsidR="002A3DBE" w:rsidRDefault="002A3DBE" w:rsidP="002C07A6">
      <w:pPr>
        <w:rPr>
          <w:lang w:val="pt-BR"/>
        </w:rPr>
      </w:pPr>
    </w:p>
    <w:p w14:paraId="6EC1F97E" w14:textId="228D4D63" w:rsidR="002A3DBE" w:rsidRDefault="002A3DBE" w:rsidP="002C07A6">
      <w:pPr>
        <w:rPr>
          <w:lang w:val="pt-BR"/>
        </w:rPr>
      </w:pPr>
    </w:p>
    <w:p w14:paraId="21DE971F" w14:textId="73585707" w:rsidR="002A3DBE" w:rsidRDefault="002A3DBE" w:rsidP="002C07A6">
      <w:pPr>
        <w:rPr>
          <w:lang w:val="pt-BR"/>
        </w:rPr>
      </w:pPr>
    </w:p>
    <w:p w14:paraId="1F0F8E6C" w14:textId="32D787D9" w:rsidR="002A3DBE" w:rsidRDefault="002A3DBE" w:rsidP="002C07A6">
      <w:pPr>
        <w:rPr>
          <w:lang w:val="pt-BR"/>
        </w:rPr>
      </w:pPr>
    </w:p>
    <w:p w14:paraId="118355AB" w14:textId="767A3FAF" w:rsidR="002A3DBE" w:rsidRDefault="002A3DBE" w:rsidP="002C07A6">
      <w:pPr>
        <w:rPr>
          <w:lang w:val="pt-BR"/>
        </w:rPr>
      </w:pPr>
    </w:p>
    <w:p w14:paraId="4AEA101D" w14:textId="107905F9" w:rsidR="002A3DBE" w:rsidRDefault="002A3DBE" w:rsidP="002C07A6">
      <w:pPr>
        <w:rPr>
          <w:lang w:val="pt-BR"/>
        </w:rPr>
      </w:pPr>
    </w:p>
    <w:p w14:paraId="0DE6E858" w14:textId="6E6C2500" w:rsidR="002A3DBE" w:rsidRDefault="002A3DBE" w:rsidP="002C07A6">
      <w:pPr>
        <w:rPr>
          <w:lang w:val="pt-BR"/>
        </w:rPr>
      </w:pPr>
    </w:p>
    <w:p w14:paraId="45D45135" w14:textId="7D3C40C8" w:rsidR="002A3DBE" w:rsidRDefault="002A3DBE" w:rsidP="002C07A6">
      <w:pPr>
        <w:rPr>
          <w:lang w:val="pt-BR"/>
        </w:rPr>
      </w:pPr>
    </w:p>
    <w:p w14:paraId="2E8F2B55" w14:textId="146A23D8" w:rsidR="002A3DBE" w:rsidRDefault="002A3DBE" w:rsidP="002C07A6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763D7FD" wp14:editId="1722C1A7">
            <wp:extent cx="1981200" cy="19812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388" cy="198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                              </w:t>
      </w:r>
      <w:r w:rsidRPr="00D321A2">
        <w:rPr>
          <w:noProof/>
        </w:rPr>
        <w:drawing>
          <wp:inline distT="0" distB="0" distL="0" distR="0" wp14:anchorId="3F3D60AC" wp14:editId="30B271CA">
            <wp:extent cx="2200275" cy="12954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74C7" w14:textId="407DC3B3" w:rsidR="002A3DBE" w:rsidRDefault="002A3DBE" w:rsidP="002C07A6">
      <w:pPr>
        <w:rPr>
          <w:lang w:val="pt-BR"/>
        </w:rPr>
      </w:pPr>
    </w:p>
    <w:p w14:paraId="2D171045" w14:textId="2350DAFD" w:rsidR="002A3DBE" w:rsidRDefault="0049516E" w:rsidP="002C07A6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92032" behindDoc="1" locked="0" layoutInCell="1" allowOverlap="1" wp14:anchorId="4691F8D1" wp14:editId="40D5153B">
            <wp:simplePos x="0" y="0"/>
            <wp:positionH relativeFrom="margin">
              <wp:posOffset>1673318</wp:posOffset>
            </wp:positionH>
            <wp:positionV relativeFrom="paragraph">
              <wp:posOffset>1674685</wp:posOffset>
            </wp:positionV>
            <wp:extent cx="3388673" cy="2752420"/>
            <wp:effectExtent l="0" t="0" r="254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8673" cy="275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DBE" w:rsidRPr="001651E2">
        <w:rPr>
          <w:noProof/>
          <w:lang w:val="pt-BR"/>
        </w:rPr>
        <mc:AlternateContent>
          <mc:Choice Requires="wps">
            <w:drawing>
              <wp:anchor distT="0" distB="0" distL="457200" distR="114300" simplePos="0" relativeHeight="251688960" behindDoc="0" locked="0" layoutInCell="0" allowOverlap="1" wp14:anchorId="23073D73" wp14:editId="373B67BC">
                <wp:simplePos x="0" y="0"/>
                <wp:positionH relativeFrom="page">
                  <wp:posOffset>542925</wp:posOffset>
                </wp:positionH>
                <wp:positionV relativeFrom="margin">
                  <wp:posOffset>2505710</wp:posOffset>
                </wp:positionV>
                <wp:extent cx="6315075" cy="1743075"/>
                <wp:effectExtent l="0" t="0" r="0" b="0"/>
                <wp:wrapSquare wrapText="bothSides"/>
                <wp:docPr id="16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5075" cy="1743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5F0F2D" w14:textId="133EBDE9" w:rsidR="002A3DBE" w:rsidRDefault="002A3DBE" w:rsidP="002A3DBE">
                            <w:pPr>
                              <w:rPr>
                                <w:rStyle w:val="TextodeEspaoReservado"/>
                                <w:color w:val="492249" w:themeColor="text2" w:themeShade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92249" w:themeColor="text2" w:themeShade="BF"/>
                                <w:sz w:val="72"/>
                                <w:szCs w:val="72"/>
                              </w:rPr>
                              <w:t>Funcionalidades do Usuário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73D73" id="_x0000_s1038" style="position:absolute;margin-left:42.75pt;margin-top:197.3pt;width:497.25pt;height:137.25pt;z-index:251688960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" o:allowincell="f" filled="f" stroked="f">
                <v:textbox inset="14.4pt,14.4pt,14.4pt,14.4pt">
                  <w:txbxContent>
                    <w:p w14:paraId="225F0F2D" w14:textId="133EBDE9" w:rsidR="002A3DBE" w:rsidRDefault="002A3DBE" w:rsidP="002A3DBE">
                      <w:pPr>
                        <w:rPr>
                          <w:rStyle w:val="TextodeEspaoReservado"/>
                          <w:color w:val="492249" w:themeColor="text2" w:themeShade="B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92249" w:themeColor="text2" w:themeShade="BF"/>
                          <w:sz w:val="72"/>
                          <w:szCs w:val="72"/>
                        </w:rPr>
                        <w:t>Funcionalidades do Usuário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14:paraId="3E99B921" w14:textId="71674807" w:rsidR="002A3DBE" w:rsidRDefault="002A3DBE" w:rsidP="002C07A6">
      <w:pPr>
        <w:rPr>
          <w:lang w:val="pt-BR"/>
        </w:rPr>
      </w:pPr>
    </w:p>
    <w:p w14:paraId="413D48FB" w14:textId="2F48447F" w:rsidR="002A3DBE" w:rsidRDefault="002A3DBE" w:rsidP="002C07A6">
      <w:pPr>
        <w:rPr>
          <w:lang w:val="pt-BR"/>
        </w:rPr>
      </w:pPr>
    </w:p>
    <w:p w14:paraId="2708153C" w14:textId="5049D598" w:rsidR="002A3DBE" w:rsidRDefault="002A3DBE" w:rsidP="002C07A6">
      <w:pPr>
        <w:rPr>
          <w:lang w:val="pt-BR"/>
        </w:rPr>
      </w:pPr>
    </w:p>
    <w:p w14:paraId="6CE857F4" w14:textId="1752B639" w:rsidR="002C07A6" w:rsidRDefault="002C07A6" w:rsidP="002C07A6">
      <w:pPr>
        <w:rPr>
          <w:lang w:val="pt-BR"/>
        </w:rPr>
      </w:pPr>
    </w:p>
    <w:p w14:paraId="4ACB7413" w14:textId="4657F52B" w:rsidR="002C07A6" w:rsidRDefault="0049516E" w:rsidP="002C07A6">
      <w:pPr>
        <w:rPr>
          <w:lang w:val="pt-BR"/>
        </w:rPr>
      </w:pPr>
      <w:r w:rsidRPr="00CC741B">
        <w:rPr>
          <w:rFonts w:ascii="Arial" w:hAnsi="Arial" w:cs="Arial"/>
          <w:b/>
          <w:bCs/>
          <w:noProof/>
          <w:sz w:val="52"/>
          <w:szCs w:val="52"/>
          <w:lang w:val="pt-B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4C8737B" wp14:editId="44E352A6">
                <wp:simplePos x="0" y="0"/>
                <wp:positionH relativeFrom="margin">
                  <wp:posOffset>1921741</wp:posOffset>
                </wp:positionH>
                <wp:positionV relativeFrom="paragraph">
                  <wp:posOffset>1750465</wp:posOffset>
                </wp:positionV>
                <wp:extent cx="4676775" cy="1657350"/>
                <wp:effectExtent l="0" t="0" r="28575" b="1905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657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C5A51" w14:textId="0BC40515" w:rsidR="0049516E" w:rsidRPr="0049516E" w:rsidRDefault="0049516E" w:rsidP="0049516E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</w:pPr>
                            <w:r w:rsidRPr="0049516E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 xml:space="preserve">Promover um cadastro para auxílio ao usuário que possua o vírus HIV com informações de sintomas, ajudando a detectar </w:t>
                            </w:r>
                            <w:r w:rsidR="00904E95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 xml:space="preserve">a </w:t>
                            </w:r>
                            <w:r w:rsidRPr="0049516E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>infecção</w:t>
                            </w:r>
                            <w:r w:rsidR="00904E95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>;</w:t>
                            </w:r>
                            <w:r w:rsidRPr="0049516E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 xml:space="preserve"> oferecer e conduzir suportes</w:t>
                            </w:r>
                            <w:r w:rsidR="00904E95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>,</w:t>
                            </w:r>
                            <w:r w:rsidRPr="0049516E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 xml:space="preserve"> caso teste seja positivo, avaliando cada caso e conduzindo para o melhor procedimento diante das informações no cadastro</w:t>
                            </w:r>
                            <w:r w:rsidR="00904E95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 xml:space="preserve"> do</w:t>
                            </w:r>
                            <w:r w:rsidRPr="0049516E">
                              <w:rPr>
                                <w:rFonts w:ascii="Cambria" w:eastAsia="Times New Roman" w:hAnsi="Cambria" w:cs="Times New Roman"/>
                                <w:color w:val="auto"/>
                                <w:sz w:val="28"/>
                                <w:szCs w:val="28"/>
                                <w:lang w:val="pt-BR" w:eastAsia="pt-BR"/>
                              </w:rPr>
                              <w:t xml:space="preserve"> sistema.</w:t>
                            </w:r>
                          </w:p>
                          <w:p w14:paraId="330A9957" w14:textId="77777777" w:rsidR="00DA6047" w:rsidRDefault="00DA6047" w:rsidP="00DA6047">
                            <w:pPr>
                              <w:pStyle w:val="Estilo1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737B" id="_x0000_s1039" type="#_x0000_t202" style="position:absolute;margin-left:151.3pt;margin-top:137.85pt;width:368.25pt;height:130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" fillcolor="#c1bee2 [1303]">
                <v:textbox>
                  <w:txbxContent>
                    <w:p w14:paraId="49DC5A51" w14:textId="0BC40515" w:rsidR="0049516E" w:rsidRPr="0049516E" w:rsidRDefault="0049516E" w:rsidP="0049516E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</w:pPr>
                      <w:r w:rsidRPr="0049516E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 xml:space="preserve">Promover um cadastro para auxílio ao usuário que possua o vírus HIV com informações de sintomas, ajudando a detectar </w:t>
                      </w:r>
                      <w:r w:rsidR="00904E95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 xml:space="preserve">a </w:t>
                      </w:r>
                      <w:r w:rsidRPr="0049516E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>infecção</w:t>
                      </w:r>
                      <w:r w:rsidR="00904E95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>;</w:t>
                      </w:r>
                      <w:r w:rsidRPr="0049516E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 xml:space="preserve"> oferecer e conduzir suportes</w:t>
                      </w:r>
                      <w:r w:rsidR="00904E95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>,</w:t>
                      </w:r>
                      <w:r w:rsidRPr="0049516E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 xml:space="preserve"> caso teste seja positivo, avaliando cada caso e conduzindo para o melhor procedimento diante das informações no cadastro</w:t>
                      </w:r>
                      <w:r w:rsidR="00904E95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 xml:space="preserve"> do</w:t>
                      </w:r>
                      <w:r w:rsidRPr="0049516E">
                        <w:rPr>
                          <w:rFonts w:ascii="Cambria" w:eastAsia="Times New Roman" w:hAnsi="Cambria" w:cs="Times New Roman"/>
                          <w:color w:val="auto"/>
                          <w:sz w:val="28"/>
                          <w:szCs w:val="28"/>
                          <w:lang w:val="pt-BR" w:eastAsia="pt-BR"/>
                        </w:rPr>
                        <w:t xml:space="preserve"> sistema.</w:t>
                      </w:r>
                    </w:p>
                    <w:p w14:paraId="330A9957" w14:textId="77777777" w:rsidR="00DA6047" w:rsidRDefault="00DA6047" w:rsidP="00DA6047">
                      <w:pPr>
                        <w:pStyle w:val="Estilo1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3DBE" w:rsidRPr="003B63CC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6934D46" wp14:editId="7C01DF54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973568" cy="2715768"/>
                <wp:effectExtent l="0" t="0" r="8890" b="8890"/>
                <wp:wrapNone/>
                <wp:docPr id="13" name="Forma Livre: Forma 13" descr="Gradiente verde no retâ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73568" cy="2715768"/>
                        </a:xfrm>
                        <a:custGeom>
                          <a:avLst/>
                          <a:gdLst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2906395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1896461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38110" h="2906395">
                              <a:moveTo>
                                <a:pt x="0" y="0"/>
                              </a:moveTo>
                              <a:lnTo>
                                <a:pt x="7738110" y="0"/>
                              </a:lnTo>
                              <a:lnTo>
                                <a:pt x="7738110" y="1896461"/>
                              </a:lnTo>
                              <a:lnTo>
                                <a:pt x="0" y="29063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lin ang="192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7E44C" w14:textId="77777777" w:rsidR="002A3DBE" w:rsidRDefault="002A3DBE" w:rsidP="002A3DBE">
                            <w:r>
                              <w:tab/>
                            </w:r>
                          </w:p>
                          <w:p w14:paraId="27EE18CB" w14:textId="77777777" w:rsidR="002A3DBE" w:rsidRDefault="002A3DBE" w:rsidP="002A3DBE"/>
                          <w:p w14:paraId="7439EDC6" w14:textId="77777777" w:rsidR="002A3DBE" w:rsidRDefault="002A3DBE" w:rsidP="002A3DBE"/>
                          <w:p w14:paraId="6D63B073" w14:textId="77777777" w:rsidR="002A3DBE" w:rsidRDefault="002A3DBE" w:rsidP="002A3DBE"/>
                          <w:p w14:paraId="24751ECB" w14:textId="77777777" w:rsidR="002A3DBE" w:rsidRDefault="002A3DBE" w:rsidP="002A3DBE"/>
                          <w:p w14:paraId="3C2B24B1" w14:textId="77777777" w:rsidR="002A3DBE" w:rsidRDefault="002A3DBE" w:rsidP="002A3DBE"/>
                          <w:p w14:paraId="5E2B770F" w14:textId="77777777" w:rsidR="002A3DBE" w:rsidRDefault="002A3DBE" w:rsidP="002A3DBE"/>
                          <w:p w14:paraId="448375B5" w14:textId="77777777" w:rsidR="002A3DBE" w:rsidRDefault="002A3DBE" w:rsidP="002A3DBE"/>
                          <w:p w14:paraId="024772E1" w14:textId="77777777" w:rsidR="002A3DBE" w:rsidRDefault="002A3DBE" w:rsidP="002A3DBE"/>
                          <w:p w14:paraId="0A0ED837" w14:textId="77777777" w:rsidR="002A3DBE" w:rsidRDefault="002A3DBE" w:rsidP="002A3DBE"/>
                          <w:p w14:paraId="76896B7B" w14:textId="77777777" w:rsidR="002A3DBE" w:rsidRDefault="002A3DBE" w:rsidP="002A3DBE"/>
                          <w:p w14:paraId="10ED32AE" w14:textId="77777777" w:rsidR="002A3DBE" w:rsidRDefault="002A3DBE" w:rsidP="002A3DBE"/>
                          <w:p w14:paraId="76BE0238" w14:textId="77777777" w:rsidR="002A3DBE" w:rsidRDefault="002A3DBE" w:rsidP="002A3DBE"/>
                          <w:p w14:paraId="72680358" w14:textId="77777777" w:rsidR="002A3DBE" w:rsidRDefault="002A3DBE" w:rsidP="002A3DBE"/>
                          <w:p w14:paraId="1B55417B" w14:textId="77777777" w:rsidR="002A3DBE" w:rsidRDefault="002A3DBE" w:rsidP="002A3DBE"/>
                          <w:p w14:paraId="30BDBE90" w14:textId="77777777" w:rsidR="002A3DBE" w:rsidRDefault="002A3DBE" w:rsidP="002A3DBE"/>
                          <w:p w14:paraId="7A445A99" w14:textId="77777777" w:rsidR="002A3DBE" w:rsidRDefault="002A3DBE" w:rsidP="002A3DBE"/>
                          <w:p w14:paraId="2B5499F1" w14:textId="77777777" w:rsidR="002A3DBE" w:rsidRDefault="002A3DBE" w:rsidP="002A3DBE"/>
                          <w:p w14:paraId="67A27DDA" w14:textId="77777777" w:rsidR="002A3DBE" w:rsidRDefault="002A3DBE" w:rsidP="002A3DBE"/>
                          <w:p w14:paraId="5FC30316" w14:textId="77777777" w:rsidR="002A3DBE" w:rsidRDefault="002A3DBE" w:rsidP="002A3DBE"/>
                          <w:p w14:paraId="575A5C9A" w14:textId="77777777" w:rsidR="002A3DBE" w:rsidRDefault="002A3DBE" w:rsidP="002A3DBE"/>
                          <w:p w14:paraId="409F5238" w14:textId="77777777" w:rsidR="002A3DBE" w:rsidRDefault="002A3DBE" w:rsidP="002A3DBE"/>
                          <w:p w14:paraId="3B21F2C1" w14:textId="77777777" w:rsidR="002A3DBE" w:rsidRDefault="002A3DBE" w:rsidP="002A3DBE"/>
                          <w:p w14:paraId="206AA9BC" w14:textId="77777777" w:rsidR="002A3DBE" w:rsidRDefault="002A3DBE" w:rsidP="002A3DBE"/>
                          <w:p w14:paraId="36FE600C" w14:textId="77777777" w:rsidR="002A3DBE" w:rsidRDefault="002A3DBE" w:rsidP="002A3D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34D46" id="Forma Livre: Forma 13" o:spid="_x0000_s1040" alt="Gradiente verde no retângulo" style="position:absolute;margin-left:0;margin-top:0;width:627.85pt;height:213.85pt;rotation:180;z-index:-2516295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" adj="-11796480,,5400" path="m,l7738110,r,1896461l,2906395,,xe" fillcolor="#c7beef [1302]" stroked="f" strokeweight="2pt">
                <v:fill color2="#482cbc [3208]" rotate="t" angle="58" focus="100%" type="gradient">
                  <o:fill v:ext="view" type="gradientUnscaled"/>
                </v:fill>
                <v:stroke joinstyle="miter"/>
                <v:formulas/>
                <v:path arrowok="t" o:connecttype="custom" o:connectlocs="0,0;7973568,0;7973568,1772074;0,2715768;0,0" o:connectangles="0,0,0,0,0" textboxrect="0,0,7738110,2906395"/>
                <v:textbox>
                  <w:txbxContent>
                    <w:p w14:paraId="34A7E44C" w14:textId="77777777" w:rsidR="002A3DBE" w:rsidRDefault="002A3DBE" w:rsidP="002A3DBE">
                      <w:r>
                        <w:tab/>
                      </w:r>
                    </w:p>
                    <w:p w14:paraId="27EE18CB" w14:textId="77777777" w:rsidR="002A3DBE" w:rsidRDefault="002A3DBE" w:rsidP="002A3DBE"/>
                    <w:p w14:paraId="7439EDC6" w14:textId="77777777" w:rsidR="002A3DBE" w:rsidRDefault="002A3DBE" w:rsidP="002A3DBE"/>
                    <w:p w14:paraId="6D63B073" w14:textId="77777777" w:rsidR="002A3DBE" w:rsidRDefault="002A3DBE" w:rsidP="002A3DBE"/>
                    <w:p w14:paraId="24751ECB" w14:textId="77777777" w:rsidR="002A3DBE" w:rsidRDefault="002A3DBE" w:rsidP="002A3DBE"/>
                    <w:p w14:paraId="3C2B24B1" w14:textId="77777777" w:rsidR="002A3DBE" w:rsidRDefault="002A3DBE" w:rsidP="002A3DBE"/>
                    <w:p w14:paraId="5E2B770F" w14:textId="77777777" w:rsidR="002A3DBE" w:rsidRDefault="002A3DBE" w:rsidP="002A3DBE"/>
                    <w:p w14:paraId="448375B5" w14:textId="77777777" w:rsidR="002A3DBE" w:rsidRDefault="002A3DBE" w:rsidP="002A3DBE"/>
                    <w:p w14:paraId="024772E1" w14:textId="77777777" w:rsidR="002A3DBE" w:rsidRDefault="002A3DBE" w:rsidP="002A3DBE"/>
                    <w:p w14:paraId="0A0ED837" w14:textId="77777777" w:rsidR="002A3DBE" w:rsidRDefault="002A3DBE" w:rsidP="002A3DBE"/>
                    <w:p w14:paraId="76896B7B" w14:textId="77777777" w:rsidR="002A3DBE" w:rsidRDefault="002A3DBE" w:rsidP="002A3DBE"/>
                    <w:p w14:paraId="10ED32AE" w14:textId="77777777" w:rsidR="002A3DBE" w:rsidRDefault="002A3DBE" w:rsidP="002A3DBE"/>
                    <w:p w14:paraId="76BE0238" w14:textId="77777777" w:rsidR="002A3DBE" w:rsidRDefault="002A3DBE" w:rsidP="002A3DBE"/>
                    <w:p w14:paraId="72680358" w14:textId="77777777" w:rsidR="002A3DBE" w:rsidRDefault="002A3DBE" w:rsidP="002A3DBE"/>
                    <w:p w14:paraId="1B55417B" w14:textId="77777777" w:rsidR="002A3DBE" w:rsidRDefault="002A3DBE" w:rsidP="002A3DBE"/>
                    <w:p w14:paraId="30BDBE90" w14:textId="77777777" w:rsidR="002A3DBE" w:rsidRDefault="002A3DBE" w:rsidP="002A3DBE"/>
                    <w:p w14:paraId="7A445A99" w14:textId="77777777" w:rsidR="002A3DBE" w:rsidRDefault="002A3DBE" w:rsidP="002A3DBE"/>
                    <w:p w14:paraId="2B5499F1" w14:textId="77777777" w:rsidR="002A3DBE" w:rsidRDefault="002A3DBE" w:rsidP="002A3DBE"/>
                    <w:p w14:paraId="67A27DDA" w14:textId="77777777" w:rsidR="002A3DBE" w:rsidRDefault="002A3DBE" w:rsidP="002A3DBE"/>
                    <w:p w14:paraId="5FC30316" w14:textId="77777777" w:rsidR="002A3DBE" w:rsidRDefault="002A3DBE" w:rsidP="002A3DBE"/>
                    <w:p w14:paraId="575A5C9A" w14:textId="77777777" w:rsidR="002A3DBE" w:rsidRDefault="002A3DBE" w:rsidP="002A3DBE"/>
                    <w:p w14:paraId="409F5238" w14:textId="77777777" w:rsidR="002A3DBE" w:rsidRDefault="002A3DBE" w:rsidP="002A3DBE"/>
                    <w:p w14:paraId="3B21F2C1" w14:textId="77777777" w:rsidR="002A3DBE" w:rsidRDefault="002A3DBE" w:rsidP="002A3DBE"/>
                    <w:p w14:paraId="206AA9BC" w14:textId="77777777" w:rsidR="002A3DBE" w:rsidRDefault="002A3DBE" w:rsidP="002A3DBE"/>
                    <w:p w14:paraId="36FE600C" w14:textId="77777777" w:rsidR="002A3DBE" w:rsidRDefault="002A3DBE" w:rsidP="002A3DBE"/>
                  </w:txbxContent>
                </v:textbox>
                <w10:wrap anchorx="page" anchory="page"/>
              </v:shape>
            </w:pict>
          </mc:Fallback>
        </mc:AlternateContent>
      </w:r>
      <w:r w:rsidR="002C07A6">
        <w:rPr>
          <w:lang w:val="pt-BR"/>
        </w:rPr>
        <w:tab/>
      </w:r>
      <w:r w:rsidR="002C07A6">
        <w:rPr>
          <w:lang w:val="pt-BR"/>
        </w:rPr>
        <w:tab/>
      </w:r>
      <w:r w:rsidR="002C07A6">
        <w:rPr>
          <w:lang w:val="pt-BR"/>
        </w:rPr>
        <w:tab/>
      </w:r>
      <w:r w:rsidR="002C07A6">
        <w:rPr>
          <w:lang w:val="pt-BR"/>
        </w:rPr>
        <w:tab/>
      </w:r>
      <w:r w:rsidR="002C07A6">
        <w:rPr>
          <w:lang w:val="pt-BR"/>
        </w:rPr>
        <w:tab/>
      </w:r>
      <w:r w:rsidR="002C07A6">
        <w:rPr>
          <w:lang w:val="pt-BR"/>
        </w:rPr>
        <w:tab/>
      </w:r>
      <w:r w:rsidR="002C07A6">
        <w:rPr>
          <w:lang w:val="pt-BR"/>
        </w:rPr>
        <w:tab/>
      </w:r>
    </w:p>
    <w:p w14:paraId="376547AA" w14:textId="437B24D1" w:rsidR="004134AB" w:rsidRDefault="004134AB" w:rsidP="002C07A6">
      <w:pPr>
        <w:rPr>
          <w:lang w:val="pt-BR"/>
        </w:rPr>
      </w:pPr>
    </w:p>
    <w:p w14:paraId="66403A85" w14:textId="4911DCED" w:rsidR="004134AB" w:rsidRDefault="004134AB" w:rsidP="002C07A6">
      <w:pPr>
        <w:rPr>
          <w:lang w:val="pt-BR"/>
        </w:rPr>
      </w:pPr>
    </w:p>
    <w:p w14:paraId="4D555D6B" w14:textId="5EEDAC3C" w:rsidR="004134AB" w:rsidRDefault="004134AB" w:rsidP="002C07A6">
      <w:pPr>
        <w:rPr>
          <w:lang w:val="pt-BR"/>
        </w:rPr>
      </w:pPr>
    </w:p>
    <w:p w14:paraId="5EF555E2" w14:textId="04ECA203" w:rsidR="004134AB" w:rsidRDefault="004134AB" w:rsidP="002C07A6">
      <w:pPr>
        <w:rPr>
          <w:lang w:val="pt-BR"/>
        </w:rPr>
      </w:pPr>
    </w:p>
    <w:p w14:paraId="050FF794" w14:textId="50999BDE" w:rsidR="004134AB" w:rsidRDefault="004134AB" w:rsidP="002C07A6">
      <w:pPr>
        <w:rPr>
          <w:lang w:val="pt-BR"/>
        </w:rPr>
      </w:pPr>
    </w:p>
    <w:p w14:paraId="2FFD68D8" w14:textId="27ABEE1A" w:rsidR="004134AB" w:rsidRDefault="004134AB" w:rsidP="002C07A6">
      <w:pPr>
        <w:rPr>
          <w:lang w:val="pt-BR"/>
        </w:rPr>
      </w:pPr>
    </w:p>
    <w:p w14:paraId="09DA27CD" w14:textId="11359A79" w:rsidR="004134AB" w:rsidRDefault="004134AB" w:rsidP="002C07A6">
      <w:pPr>
        <w:rPr>
          <w:lang w:val="pt-BR"/>
        </w:rPr>
      </w:pPr>
    </w:p>
    <w:p w14:paraId="5073D3DF" w14:textId="0693E988" w:rsidR="004134AB" w:rsidRDefault="004134AB" w:rsidP="002C07A6">
      <w:pPr>
        <w:rPr>
          <w:lang w:val="pt-BR"/>
        </w:rPr>
      </w:pPr>
    </w:p>
    <w:p w14:paraId="7372BFE0" w14:textId="1437DA6E" w:rsidR="004134AB" w:rsidRDefault="004134AB" w:rsidP="002C07A6">
      <w:pPr>
        <w:rPr>
          <w:lang w:val="pt-BR"/>
        </w:rPr>
      </w:pPr>
    </w:p>
    <w:p w14:paraId="3DC370B9" w14:textId="0DC83CFB" w:rsidR="004134AB" w:rsidRDefault="004134AB" w:rsidP="002C07A6">
      <w:pPr>
        <w:rPr>
          <w:lang w:val="pt-BR"/>
        </w:rPr>
      </w:pPr>
    </w:p>
    <w:p w14:paraId="55D81F81" w14:textId="5F3D8C27" w:rsidR="004134AB" w:rsidRDefault="004134AB" w:rsidP="002C07A6">
      <w:pPr>
        <w:rPr>
          <w:lang w:val="pt-BR"/>
        </w:rPr>
      </w:pPr>
    </w:p>
    <w:p w14:paraId="57368A69" w14:textId="6268BA9B" w:rsidR="004134AB" w:rsidRDefault="004134AB" w:rsidP="002C07A6">
      <w:pPr>
        <w:rPr>
          <w:lang w:val="pt-BR"/>
        </w:rPr>
      </w:pPr>
    </w:p>
    <w:p w14:paraId="66CBABB1" w14:textId="2E8687E8" w:rsidR="004134AB" w:rsidRDefault="004134AB" w:rsidP="002C07A6">
      <w:pPr>
        <w:rPr>
          <w:lang w:val="pt-BR"/>
        </w:rPr>
      </w:pPr>
    </w:p>
    <w:p w14:paraId="7A18AA9E" w14:textId="1F565959" w:rsidR="004134AB" w:rsidRDefault="004134AB" w:rsidP="002C07A6">
      <w:pPr>
        <w:rPr>
          <w:lang w:val="pt-BR"/>
        </w:rPr>
      </w:pPr>
    </w:p>
    <w:p w14:paraId="4EAE7F2D" w14:textId="1751C501" w:rsidR="004134AB" w:rsidRDefault="004134AB" w:rsidP="002C07A6">
      <w:pPr>
        <w:rPr>
          <w:lang w:val="pt-BR"/>
        </w:rPr>
      </w:pPr>
    </w:p>
    <w:p w14:paraId="36FF812B" w14:textId="030B253E" w:rsidR="004134AB" w:rsidRDefault="004134AB" w:rsidP="002C07A6">
      <w:pPr>
        <w:rPr>
          <w:lang w:val="pt-BR"/>
        </w:rPr>
      </w:pPr>
    </w:p>
    <w:p w14:paraId="5DA06E19" w14:textId="158F0257" w:rsidR="004134AB" w:rsidRDefault="008426AB" w:rsidP="002C07A6">
      <w:pPr>
        <w:rPr>
          <w:lang w:val="pt-BR"/>
        </w:rPr>
      </w:pPr>
      <w:r w:rsidRPr="001651E2">
        <w:rPr>
          <w:noProof/>
          <w:lang w:val="pt-BR"/>
        </w:rPr>
        <w:lastRenderedPageBreak/>
        <mc:AlternateContent>
          <mc:Choice Requires="wps">
            <w:drawing>
              <wp:anchor distT="0" distB="0" distL="457200" distR="114300" simplePos="0" relativeHeight="251694080" behindDoc="0" locked="0" layoutInCell="0" allowOverlap="1" wp14:anchorId="22E8217B" wp14:editId="2874D81E">
                <wp:simplePos x="0" y="0"/>
                <wp:positionH relativeFrom="margin">
                  <wp:posOffset>2846012</wp:posOffset>
                </wp:positionH>
                <wp:positionV relativeFrom="margin">
                  <wp:posOffset>523314</wp:posOffset>
                </wp:positionV>
                <wp:extent cx="3039745" cy="996950"/>
                <wp:effectExtent l="0" t="0" r="0" b="0"/>
                <wp:wrapSquare wrapText="bothSides"/>
                <wp:docPr id="26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9745" cy="996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52FC0C" w14:textId="68A10B0F" w:rsidR="008426AB" w:rsidRDefault="008426AB" w:rsidP="008426AB">
                            <w:pPr>
                              <w:rPr>
                                <w:rStyle w:val="TextodeEspaoReservado"/>
                                <w:color w:val="492249" w:themeColor="text2" w:themeShade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92249" w:themeColor="text2" w:themeShade="BF"/>
                                <w:sz w:val="72"/>
                                <w:szCs w:val="72"/>
                              </w:rPr>
                              <w:t>Fluxograma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8217B" id="_x0000_s1041" style="position:absolute;margin-left:224.1pt;margin-top:41.2pt;width:239.35pt;height:78.5pt;z-index:251694080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" o:allowincell="f" filled="f" stroked="f">
                <v:textbox inset="14.4pt,14.4pt,14.4pt,14.4pt">
                  <w:txbxContent>
                    <w:p w14:paraId="5C52FC0C" w14:textId="68A10B0F" w:rsidR="008426AB" w:rsidRDefault="008426AB" w:rsidP="008426AB">
                      <w:pPr>
                        <w:rPr>
                          <w:rStyle w:val="TextodeEspaoReservado"/>
                          <w:color w:val="492249" w:themeColor="text2" w:themeShade="B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92249" w:themeColor="text2" w:themeShade="BF"/>
                          <w:sz w:val="72"/>
                          <w:szCs w:val="72"/>
                        </w:rPr>
                        <w:t>Fluxograma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134AB">
        <w:rPr>
          <w:noProof/>
          <w:lang w:val="pt-BR"/>
        </w:rPr>
        <w:drawing>
          <wp:inline distT="0" distB="0" distL="0" distR="0" wp14:anchorId="75F6B399" wp14:editId="3DC55E34">
            <wp:extent cx="1981200" cy="19812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388" cy="198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4AB">
        <w:rPr>
          <w:lang w:val="pt-BR"/>
        </w:rPr>
        <w:tab/>
      </w:r>
      <w:r w:rsidR="004134AB">
        <w:rPr>
          <w:lang w:val="pt-BR"/>
        </w:rPr>
        <w:tab/>
      </w:r>
      <w:r w:rsidR="004134AB">
        <w:rPr>
          <w:lang w:val="pt-BR"/>
        </w:rPr>
        <w:tab/>
      </w:r>
    </w:p>
    <w:p w14:paraId="7071D430" w14:textId="69E872F5" w:rsidR="004134AB" w:rsidRDefault="004134AB" w:rsidP="002C07A6">
      <w:pPr>
        <w:rPr>
          <w:lang w:val="pt-BR"/>
        </w:rPr>
      </w:pPr>
    </w:p>
    <w:p w14:paraId="6BDED1C7" w14:textId="5612017C" w:rsidR="004134AB" w:rsidRDefault="007C1839" w:rsidP="008426AB">
      <w:pPr>
        <w:jc w:val="center"/>
        <w:rPr>
          <w:lang w:val="pt-BR"/>
        </w:rPr>
      </w:pPr>
      <w:r w:rsidRPr="003B63CC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80F79C6" wp14:editId="38B2C1C3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973568" cy="2715768"/>
                <wp:effectExtent l="0" t="0" r="8890" b="8890"/>
                <wp:wrapNone/>
                <wp:docPr id="28" name="Forma Livre: Forma 28" descr="Gradiente verde no retâ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73568" cy="2715768"/>
                        </a:xfrm>
                        <a:custGeom>
                          <a:avLst/>
                          <a:gdLst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2906395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1896461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38110" h="2906395">
                              <a:moveTo>
                                <a:pt x="0" y="0"/>
                              </a:moveTo>
                              <a:lnTo>
                                <a:pt x="7738110" y="0"/>
                              </a:lnTo>
                              <a:lnTo>
                                <a:pt x="7738110" y="1896461"/>
                              </a:lnTo>
                              <a:lnTo>
                                <a:pt x="0" y="29063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lin ang="192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63F93" w14:textId="77777777" w:rsidR="007C1839" w:rsidRDefault="007C1839" w:rsidP="007C1839">
                            <w:r>
                              <w:tab/>
                            </w:r>
                          </w:p>
                          <w:p w14:paraId="1F71B093" w14:textId="77777777" w:rsidR="007C1839" w:rsidRDefault="007C1839" w:rsidP="007C1839"/>
                          <w:p w14:paraId="678FC22E" w14:textId="77777777" w:rsidR="007C1839" w:rsidRDefault="007C1839" w:rsidP="007C1839"/>
                          <w:p w14:paraId="11194331" w14:textId="77777777" w:rsidR="007C1839" w:rsidRDefault="007C1839" w:rsidP="007C1839"/>
                          <w:p w14:paraId="11337889" w14:textId="77777777" w:rsidR="007C1839" w:rsidRDefault="007C1839" w:rsidP="007C1839"/>
                          <w:p w14:paraId="7EA3C90D" w14:textId="77777777" w:rsidR="007C1839" w:rsidRDefault="007C1839" w:rsidP="007C1839"/>
                          <w:p w14:paraId="6C64FB25" w14:textId="77777777" w:rsidR="007C1839" w:rsidRDefault="007C1839" w:rsidP="007C1839"/>
                          <w:p w14:paraId="7903AB5B" w14:textId="77777777" w:rsidR="007C1839" w:rsidRDefault="007C1839" w:rsidP="007C1839"/>
                          <w:p w14:paraId="1CD1B813" w14:textId="77777777" w:rsidR="007C1839" w:rsidRDefault="007C1839" w:rsidP="007C1839"/>
                          <w:p w14:paraId="348F67AD" w14:textId="77777777" w:rsidR="007C1839" w:rsidRDefault="007C1839" w:rsidP="007C1839"/>
                          <w:p w14:paraId="7C892937" w14:textId="77777777" w:rsidR="007C1839" w:rsidRDefault="007C1839" w:rsidP="007C1839"/>
                          <w:p w14:paraId="34FF2D39" w14:textId="77777777" w:rsidR="007C1839" w:rsidRDefault="007C1839" w:rsidP="007C1839"/>
                          <w:p w14:paraId="3C76C27E" w14:textId="77777777" w:rsidR="007C1839" w:rsidRDefault="007C1839" w:rsidP="007C1839"/>
                          <w:p w14:paraId="33102CFF" w14:textId="77777777" w:rsidR="007C1839" w:rsidRDefault="007C1839" w:rsidP="007C1839"/>
                          <w:p w14:paraId="0E9B0895" w14:textId="77777777" w:rsidR="007C1839" w:rsidRDefault="007C1839" w:rsidP="007C1839"/>
                          <w:p w14:paraId="6CA4FCB7" w14:textId="77777777" w:rsidR="007C1839" w:rsidRDefault="007C1839" w:rsidP="007C1839"/>
                          <w:p w14:paraId="107FE85A" w14:textId="77777777" w:rsidR="007C1839" w:rsidRDefault="007C1839" w:rsidP="007C1839"/>
                          <w:p w14:paraId="16017F84" w14:textId="77777777" w:rsidR="007C1839" w:rsidRDefault="007C1839" w:rsidP="007C1839"/>
                          <w:p w14:paraId="5285B4FB" w14:textId="77777777" w:rsidR="007C1839" w:rsidRDefault="007C1839" w:rsidP="007C1839"/>
                          <w:p w14:paraId="6E7CECB4" w14:textId="77777777" w:rsidR="007C1839" w:rsidRDefault="007C1839" w:rsidP="007C1839"/>
                          <w:p w14:paraId="4991A855" w14:textId="77777777" w:rsidR="007C1839" w:rsidRDefault="007C1839" w:rsidP="007C1839"/>
                          <w:p w14:paraId="73F390EE" w14:textId="77777777" w:rsidR="007C1839" w:rsidRDefault="007C1839" w:rsidP="007C1839"/>
                          <w:p w14:paraId="620BE24F" w14:textId="77777777" w:rsidR="007C1839" w:rsidRDefault="007C1839" w:rsidP="007C1839"/>
                          <w:p w14:paraId="7CF5E79B" w14:textId="77777777" w:rsidR="007C1839" w:rsidRDefault="007C1839" w:rsidP="007C1839"/>
                          <w:p w14:paraId="00C32FA1" w14:textId="77777777" w:rsidR="007C1839" w:rsidRDefault="007C1839" w:rsidP="007C18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F79C6" id="Forma Livre: Forma 28" o:spid="_x0000_s1042" alt="Gradiente verde no retângulo" style="position:absolute;left:0;text-align:left;margin-left:0;margin-top:0;width:627.85pt;height:213.85pt;rotation:180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" adj="-11796480,,5400" path="m,l7738110,r,1896461l,2906395,,xe" fillcolor="#c7beef [1302]" stroked="f" strokeweight="2pt">
                <v:fill color2="#482cbc [3208]" rotate="t" angle="58" focus="100%" type="gradient">
                  <o:fill v:ext="view" type="gradientUnscaled"/>
                </v:fill>
                <v:stroke joinstyle="miter"/>
                <v:formulas/>
                <v:path arrowok="t" o:connecttype="custom" o:connectlocs="0,0;7973568,0;7973568,1772074;0,2715768;0,0" o:connectangles="0,0,0,0,0" textboxrect="0,0,7738110,2906395"/>
                <v:textbox>
                  <w:txbxContent>
                    <w:p w14:paraId="3C763F93" w14:textId="77777777" w:rsidR="007C1839" w:rsidRDefault="007C1839" w:rsidP="007C1839">
                      <w:r>
                        <w:tab/>
                      </w:r>
                    </w:p>
                    <w:p w14:paraId="1F71B093" w14:textId="77777777" w:rsidR="007C1839" w:rsidRDefault="007C1839" w:rsidP="007C1839"/>
                    <w:p w14:paraId="678FC22E" w14:textId="77777777" w:rsidR="007C1839" w:rsidRDefault="007C1839" w:rsidP="007C1839"/>
                    <w:p w14:paraId="11194331" w14:textId="77777777" w:rsidR="007C1839" w:rsidRDefault="007C1839" w:rsidP="007C1839"/>
                    <w:p w14:paraId="11337889" w14:textId="77777777" w:rsidR="007C1839" w:rsidRDefault="007C1839" w:rsidP="007C1839"/>
                    <w:p w14:paraId="7EA3C90D" w14:textId="77777777" w:rsidR="007C1839" w:rsidRDefault="007C1839" w:rsidP="007C1839"/>
                    <w:p w14:paraId="6C64FB25" w14:textId="77777777" w:rsidR="007C1839" w:rsidRDefault="007C1839" w:rsidP="007C1839"/>
                    <w:p w14:paraId="7903AB5B" w14:textId="77777777" w:rsidR="007C1839" w:rsidRDefault="007C1839" w:rsidP="007C1839"/>
                    <w:p w14:paraId="1CD1B813" w14:textId="77777777" w:rsidR="007C1839" w:rsidRDefault="007C1839" w:rsidP="007C1839"/>
                    <w:p w14:paraId="348F67AD" w14:textId="77777777" w:rsidR="007C1839" w:rsidRDefault="007C1839" w:rsidP="007C1839"/>
                    <w:p w14:paraId="7C892937" w14:textId="77777777" w:rsidR="007C1839" w:rsidRDefault="007C1839" w:rsidP="007C1839"/>
                    <w:p w14:paraId="34FF2D39" w14:textId="77777777" w:rsidR="007C1839" w:rsidRDefault="007C1839" w:rsidP="007C1839"/>
                    <w:p w14:paraId="3C76C27E" w14:textId="77777777" w:rsidR="007C1839" w:rsidRDefault="007C1839" w:rsidP="007C1839"/>
                    <w:p w14:paraId="33102CFF" w14:textId="77777777" w:rsidR="007C1839" w:rsidRDefault="007C1839" w:rsidP="007C1839"/>
                    <w:p w14:paraId="0E9B0895" w14:textId="77777777" w:rsidR="007C1839" w:rsidRDefault="007C1839" w:rsidP="007C1839"/>
                    <w:p w14:paraId="6CA4FCB7" w14:textId="77777777" w:rsidR="007C1839" w:rsidRDefault="007C1839" w:rsidP="007C1839"/>
                    <w:p w14:paraId="107FE85A" w14:textId="77777777" w:rsidR="007C1839" w:rsidRDefault="007C1839" w:rsidP="007C1839"/>
                    <w:p w14:paraId="16017F84" w14:textId="77777777" w:rsidR="007C1839" w:rsidRDefault="007C1839" w:rsidP="007C1839"/>
                    <w:p w14:paraId="5285B4FB" w14:textId="77777777" w:rsidR="007C1839" w:rsidRDefault="007C1839" w:rsidP="007C1839"/>
                    <w:p w14:paraId="6E7CECB4" w14:textId="77777777" w:rsidR="007C1839" w:rsidRDefault="007C1839" w:rsidP="007C1839"/>
                    <w:p w14:paraId="4991A855" w14:textId="77777777" w:rsidR="007C1839" w:rsidRDefault="007C1839" w:rsidP="007C1839"/>
                    <w:p w14:paraId="73F390EE" w14:textId="77777777" w:rsidR="007C1839" w:rsidRDefault="007C1839" w:rsidP="007C1839"/>
                    <w:p w14:paraId="620BE24F" w14:textId="77777777" w:rsidR="007C1839" w:rsidRDefault="007C1839" w:rsidP="007C1839"/>
                    <w:p w14:paraId="7CF5E79B" w14:textId="77777777" w:rsidR="007C1839" w:rsidRDefault="007C1839" w:rsidP="007C1839"/>
                    <w:p w14:paraId="00C32FA1" w14:textId="77777777" w:rsidR="007C1839" w:rsidRDefault="007C1839" w:rsidP="007C1839"/>
                  </w:txbxContent>
                </v:textbox>
                <w10:wrap anchorx="page" anchory="page"/>
              </v:shape>
            </w:pict>
          </mc:Fallback>
        </mc:AlternateContent>
      </w:r>
      <w:r w:rsidR="00DD157C">
        <w:rPr>
          <w:noProof/>
        </w:rPr>
        <w:drawing>
          <wp:inline distT="0" distB="0" distL="0" distR="0" wp14:anchorId="5E4A9524" wp14:editId="4B2E8D54">
            <wp:extent cx="4370119" cy="6258382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116" cy="627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8DB6" w14:textId="3F521275" w:rsidR="004134AB" w:rsidRDefault="004134AB" w:rsidP="002C07A6">
      <w:pPr>
        <w:rPr>
          <w:lang w:val="pt-BR"/>
        </w:rPr>
      </w:pPr>
    </w:p>
    <w:p w14:paraId="3AB07C5F" w14:textId="42B29525" w:rsidR="004134AB" w:rsidRDefault="001108A4" w:rsidP="002C07A6">
      <w:pPr>
        <w:rPr>
          <w:lang w:val="pt-BR"/>
        </w:rPr>
      </w:pPr>
      <w:r w:rsidRPr="001651E2">
        <w:rPr>
          <w:noProof/>
          <w:lang w:val="pt-BR"/>
        </w:rPr>
        <w:lastRenderedPageBreak/>
        <mc:AlternateContent>
          <mc:Choice Requires="wps">
            <w:drawing>
              <wp:anchor distT="0" distB="0" distL="457200" distR="114300" simplePos="0" relativeHeight="251700224" behindDoc="0" locked="0" layoutInCell="0" allowOverlap="1" wp14:anchorId="0BDAAD0F" wp14:editId="1CBC57CD">
                <wp:simplePos x="0" y="0"/>
                <wp:positionH relativeFrom="margin">
                  <wp:align>right</wp:align>
                </wp:positionH>
                <wp:positionV relativeFrom="margin">
                  <wp:posOffset>583565</wp:posOffset>
                </wp:positionV>
                <wp:extent cx="4001770" cy="1555115"/>
                <wp:effectExtent l="0" t="0" r="0" b="0"/>
                <wp:wrapSquare wrapText="bothSides"/>
                <wp:docPr id="35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1770" cy="15551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6A473C" w14:textId="46B694DB" w:rsidR="001108A4" w:rsidRDefault="001108A4" w:rsidP="001108A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92249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92249" w:themeColor="text2" w:themeShade="BF"/>
                                <w:sz w:val="72"/>
                                <w:szCs w:val="72"/>
                              </w:rPr>
                              <w:t>Funcionalidades</w:t>
                            </w:r>
                          </w:p>
                          <w:p w14:paraId="657978B0" w14:textId="7DA9C97F" w:rsidR="001108A4" w:rsidRDefault="001108A4" w:rsidP="001108A4">
                            <w:pPr>
                              <w:rPr>
                                <w:rStyle w:val="TextodeEspaoReservado"/>
                                <w:color w:val="492249" w:themeColor="text2" w:themeShade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92249" w:themeColor="text2" w:themeShade="BF"/>
                                <w:sz w:val="72"/>
                                <w:szCs w:val="72"/>
                              </w:rPr>
                              <w:t>Técnicas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AAD0F" id="_x0000_s1043" style="position:absolute;margin-left:263.9pt;margin-top:45.95pt;width:315.1pt;height:122.45pt;z-index:251700224;visibility:visible;mso-wrap-style:square;mso-width-percent:0;mso-height-percent:0;mso-wrap-distance-left:36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" o:allowincell="f" filled="f" stroked="f">
                <v:textbox inset="14.4pt,14.4pt,14.4pt,14.4pt">
                  <w:txbxContent>
                    <w:p w14:paraId="4B6A473C" w14:textId="46B694DB" w:rsidR="001108A4" w:rsidRDefault="001108A4" w:rsidP="001108A4">
                      <w:pPr>
                        <w:rPr>
                          <w:rFonts w:ascii="Arial" w:hAnsi="Arial" w:cs="Arial"/>
                          <w:b/>
                          <w:bCs/>
                          <w:color w:val="492249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92249" w:themeColor="text2" w:themeShade="BF"/>
                          <w:sz w:val="72"/>
                          <w:szCs w:val="72"/>
                        </w:rPr>
                        <w:t>Funcionalidades</w:t>
                      </w:r>
                    </w:p>
                    <w:p w14:paraId="657978B0" w14:textId="7DA9C97F" w:rsidR="001108A4" w:rsidRDefault="001108A4" w:rsidP="001108A4">
                      <w:pPr>
                        <w:rPr>
                          <w:rStyle w:val="TextodeEspaoReservado"/>
                          <w:color w:val="492249" w:themeColor="text2" w:themeShade="B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92249" w:themeColor="text2" w:themeShade="BF"/>
                          <w:sz w:val="72"/>
                          <w:szCs w:val="72"/>
                        </w:rPr>
                        <w:t>Técnicas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pt-BR"/>
        </w:rPr>
        <w:drawing>
          <wp:inline distT="0" distB="0" distL="0" distR="0" wp14:anchorId="204F250C" wp14:editId="174D0AEA">
            <wp:extent cx="1981200" cy="19812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388" cy="198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9ADC" w14:textId="2DBCD12D" w:rsidR="004134AB" w:rsidRDefault="004134AB" w:rsidP="002C07A6">
      <w:pPr>
        <w:rPr>
          <w:lang w:val="pt-BR"/>
        </w:rPr>
      </w:pPr>
    </w:p>
    <w:p w14:paraId="3FB16A5D" w14:textId="144A4269" w:rsidR="004134AB" w:rsidRDefault="004134AB" w:rsidP="002C07A6">
      <w:pPr>
        <w:rPr>
          <w:lang w:val="pt-BR"/>
        </w:rPr>
      </w:pPr>
    </w:p>
    <w:p w14:paraId="7FE27AB3" w14:textId="3EFEB3B4" w:rsidR="004134AB" w:rsidRDefault="00414415" w:rsidP="008426AB">
      <w:pPr>
        <w:jc w:val="center"/>
        <w:rPr>
          <w:lang w:val="pt-BR"/>
        </w:rPr>
      </w:pPr>
      <w:r w:rsidRPr="003B63CC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0910104" wp14:editId="3E4ADC0F">
                <wp:simplePos x="0" y="0"/>
                <wp:positionH relativeFrom="page">
                  <wp:posOffset>23751</wp:posOffset>
                </wp:positionH>
                <wp:positionV relativeFrom="page">
                  <wp:posOffset>7944592</wp:posOffset>
                </wp:positionV>
                <wp:extent cx="7996810" cy="2715768"/>
                <wp:effectExtent l="0" t="0" r="4445" b="8890"/>
                <wp:wrapNone/>
                <wp:docPr id="42" name="Forma Livre: Forma 42" descr="Gradiente verde no retâ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96810" cy="2715768"/>
                        </a:xfrm>
                        <a:custGeom>
                          <a:avLst/>
                          <a:gdLst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2906395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1896461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38110" h="2906395">
                              <a:moveTo>
                                <a:pt x="0" y="0"/>
                              </a:moveTo>
                              <a:lnTo>
                                <a:pt x="7738110" y="0"/>
                              </a:lnTo>
                              <a:lnTo>
                                <a:pt x="7738110" y="1896461"/>
                              </a:lnTo>
                              <a:lnTo>
                                <a:pt x="0" y="29063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lin ang="192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585A5" w14:textId="77777777" w:rsidR="00414415" w:rsidRDefault="00414415" w:rsidP="00414415">
                            <w:r>
                              <w:tab/>
                            </w:r>
                          </w:p>
                          <w:p w14:paraId="3104EC59" w14:textId="77777777" w:rsidR="00414415" w:rsidRDefault="00414415" w:rsidP="00414415"/>
                          <w:p w14:paraId="24EBF145" w14:textId="77777777" w:rsidR="00414415" w:rsidRDefault="00414415" w:rsidP="00414415"/>
                          <w:p w14:paraId="0A939CDE" w14:textId="77777777" w:rsidR="00414415" w:rsidRDefault="00414415" w:rsidP="00414415"/>
                          <w:p w14:paraId="5BF597FC" w14:textId="77777777" w:rsidR="00414415" w:rsidRDefault="00414415" w:rsidP="00414415"/>
                          <w:p w14:paraId="77D4863F" w14:textId="77777777" w:rsidR="00414415" w:rsidRDefault="00414415" w:rsidP="00414415"/>
                          <w:p w14:paraId="2F2F07B6" w14:textId="77777777" w:rsidR="00414415" w:rsidRDefault="00414415" w:rsidP="00414415"/>
                          <w:p w14:paraId="3A47AF74" w14:textId="77777777" w:rsidR="00414415" w:rsidRDefault="00414415" w:rsidP="00414415"/>
                          <w:p w14:paraId="6B22C2EA" w14:textId="77777777" w:rsidR="00414415" w:rsidRDefault="00414415" w:rsidP="00414415"/>
                          <w:p w14:paraId="2F9C79AE" w14:textId="77777777" w:rsidR="00414415" w:rsidRDefault="00414415" w:rsidP="00414415"/>
                          <w:p w14:paraId="20F4C6A1" w14:textId="77777777" w:rsidR="00414415" w:rsidRDefault="00414415" w:rsidP="00414415"/>
                          <w:p w14:paraId="6974CDBA" w14:textId="77777777" w:rsidR="00414415" w:rsidRDefault="00414415" w:rsidP="00414415"/>
                          <w:p w14:paraId="41053E19" w14:textId="77777777" w:rsidR="00414415" w:rsidRDefault="00414415" w:rsidP="00414415"/>
                          <w:p w14:paraId="012C23A5" w14:textId="77777777" w:rsidR="00414415" w:rsidRDefault="00414415" w:rsidP="00414415"/>
                          <w:p w14:paraId="15602D43" w14:textId="77777777" w:rsidR="00414415" w:rsidRDefault="00414415" w:rsidP="00414415"/>
                          <w:p w14:paraId="25B51F49" w14:textId="77777777" w:rsidR="00414415" w:rsidRDefault="00414415" w:rsidP="00414415"/>
                          <w:p w14:paraId="307DFE7D" w14:textId="77777777" w:rsidR="00414415" w:rsidRDefault="00414415" w:rsidP="00414415"/>
                          <w:p w14:paraId="6C98BDC3" w14:textId="77777777" w:rsidR="00414415" w:rsidRDefault="00414415" w:rsidP="00414415"/>
                          <w:p w14:paraId="3AB4DAD0" w14:textId="77777777" w:rsidR="00414415" w:rsidRDefault="00414415" w:rsidP="00414415"/>
                          <w:p w14:paraId="473B2E43" w14:textId="77777777" w:rsidR="00414415" w:rsidRDefault="00414415" w:rsidP="00414415"/>
                          <w:p w14:paraId="446A8BDE" w14:textId="77777777" w:rsidR="00414415" w:rsidRDefault="00414415" w:rsidP="00414415"/>
                          <w:p w14:paraId="4684A115" w14:textId="77777777" w:rsidR="00414415" w:rsidRDefault="00414415" w:rsidP="00414415"/>
                          <w:p w14:paraId="69248FDF" w14:textId="77777777" w:rsidR="00414415" w:rsidRDefault="00414415" w:rsidP="00414415"/>
                          <w:p w14:paraId="3AB057C5" w14:textId="77777777" w:rsidR="00414415" w:rsidRDefault="00414415" w:rsidP="00414415"/>
                          <w:p w14:paraId="1A2400C7" w14:textId="77777777" w:rsidR="00414415" w:rsidRDefault="00414415" w:rsidP="004144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0104" id="Forma Livre: Forma 42" o:spid="_x0000_s1044" alt="Gradiente verde no retângulo" style="position:absolute;left:0;text-align:left;margin-left:1.85pt;margin-top:625.55pt;width:629.65pt;height:213.85pt;rotation:180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" adj="-11796480,,5400" path="m,l7738110,r,1896461l,2906395,,xe" fillcolor="#c7beef [1302]" stroked="f" strokeweight="2pt">
                <v:fill color2="#482cbc [3208]" rotate="t" angle="58" focus="100%" type="gradient">
                  <o:fill v:ext="view" type="gradientUnscaled"/>
                </v:fill>
                <v:stroke joinstyle="miter"/>
                <v:formulas/>
                <v:path arrowok="t" o:connecttype="custom" o:connectlocs="0,0;7996810,0;7996810,1772074;0,2715768;0,0" o:connectangles="0,0,0,0,0" textboxrect="0,0,7738110,2906395"/>
                <v:textbox>
                  <w:txbxContent>
                    <w:p w14:paraId="68A585A5" w14:textId="77777777" w:rsidR="00414415" w:rsidRDefault="00414415" w:rsidP="00414415">
                      <w:r>
                        <w:tab/>
                      </w:r>
                    </w:p>
                    <w:p w14:paraId="3104EC59" w14:textId="77777777" w:rsidR="00414415" w:rsidRDefault="00414415" w:rsidP="00414415"/>
                    <w:p w14:paraId="24EBF145" w14:textId="77777777" w:rsidR="00414415" w:rsidRDefault="00414415" w:rsidP="00414415"/>
                    <w:p w14:paraId="0A939CDE" w14:textId="77777777" w:rsidR="00414415" w:rsidRDefault="00414415" w:rsidP="00414415"/>
                    <w:p w14:paraId="5BF597FC" w14:textId="77777777" w:rsidR="00414415" w:rsidRDefault="00414415" w:rsidP="00414415"/>
                    <w:p w14:paraId="77D4863F" w14:textId="77777777" w:rsidR="00414415" w:rsidRDefault="00414415" w:rsidP="00414415"/>
                    <w:p w14:paraId="2F2F07B6" w14:textId="77777777" w:rsidR="00414415" w:rsidRDefault="00414415" w:rsidP="00414415"/>
                    <w:p w14:paraId="3A47AF74" w14:textId="77777777" w:rsidR="00414415" w:rsidRDefault="00414415" w:rsidP="00414415"/>
                    <w:p w14:paraId="6B22C2EA" w14:textId="77777777" w:rsidR="00414415" w:rsidRDefault="00414415" w:rsidP="00414415"/>
                    <w:p w14:paraId="2F9C79AE" w14:textId="77777777" w:rsidR="00414415" w:rsidRDefault="00414415" w:rsidP="00414415"/>
                    <w:p w14:paraId="20F4C6A1" w14:textId="77777777" w:rsidR="00414415" w:rsidRDefault="00414415" w:rsidP="00414415"/>
                    <w:p w14:paraId="6974CDBA" w14:textId="77777777" w:rsidR="00414415" w:rsidRDefault="00414415" w:rsidP="00414415"/>
                    <w:p w14:paraId="41053E19" w14:textId="77777777" w:rsidR="00414415" w:rsidRDefault="00414415" w:rsidP="00414415"/>
                    <w:p w14:paraId="012C23A5" w14:textId="77777777" w:rsidR="00414415" w:rsidRDefault="00414415" w:rsidP="00414415"/>
                    <w:p w14:paraId="15602D43" w14:textId="77777777" w:rsidR="00414415" w:rsidRDefault="00414415" w:rsidP="00414415"/>
                    <w:p w14:paraId="25B51F49" w14:textId="77777777" w:rsidR="00414415" w:rsidRDefault="00414415" w:rsidP="00414415"/>
                    <w:p w14:paraId="307DFE7D" w14:textId="77777777" w:rsidR="00414415" w:rsidRDefault="00414415" w:rsidP="00414415"/>
                    <w:p w14:paraId="6C98BDC3" w14:textId="77777777" w:rsidR="00414415" w:rsidRDefault="00414415" w:rsidP="00414415"/>
                    <w:p w14:paraId="3AB4DAD0" w14:textId="77777777" w:rsidR="00414415" w:rsidRDefault="00414415" w:rsidP="00414415"/>
                    <w:p w14:paraId="473B2E43" w14:textId="77777777" w:rsidR="00414415" w:rsidRDefault="00414415" w:rsidP="00414415"/>
                    <w:p w14:paraId="446A8BDE" w14:textId="77777777" w:rsidR="00414415" w:rsidRDefault="00414415" w:rsidP="00414415"/>
                    <w:p w14:paraId="4684A115" w14:textId="77777777" w:rsidR="00414415" w:rsidRDefault="00414415" w:rsidP="00414415"/>
                    <w:p w14:paraId="69248FDF" w14:textId="77777777" w:rsidR="00414415" w:rsidRDefault="00414415" w:rsidP="00414415"/>
                    <w:p w14:paraId="3AB057C5" w14:textId="77777777" w:rsidR="00414415" w:rsidRDefault="00414415" w:rsidP="00414415"/>
                    <w:p w14:paraId="1A2400C7" w14:textId="77777777" w:rsidR="00414415" w:rsidRDefault="00414415" w:rsidP="00414415"/>
                  </w:txbxContent>
                </v:textbox>
                <w10:wrap anchorx="page" anchory="page"/>
              </v:shape>
            </w:pict>
          </mc:Fallback>
        </mc:AlternateContent>
      </w:r>
      <w:r w:rsidR="00A12816" w:rsidRPr="00CC741B">
        <w:rPr>
          <w:rFonts w:ascii="Arial" w:hAnsi="Arial" w:cs="Arial"/>
          <w:b/>
          <w:bCs/>
          <w:noProof/>
          <w:sz w:val="52"/>
          <w:szCs w:val="52"/>
          <w:lang w:val="pt-B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A2F6DA4" wp14:editId="7BFDB1D1">
                <wp:simplePos x="0" y="0"/>
                <wp:positionH relativeFrom="margin">
                  <wp:posOffset>985215</wp:posOffset>
                </wp:positionH>
                <wp:positionV relativeFrom="paragraph">
                  <wp:posOffset>5068480</wp:posOffset>
                </wp:positionV>
                <wp:extent cx="4676775" cy="1104265"/>
                <wp:effectExtent l="0" t="0" r="28575" b="19685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1042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67ABB" w14:textId="644108FB" w:rsidR="00A12816" w:rsidRPr="00203410" w:rsidRDefault="00A12816" w:rsidP="007964AA">
                            <w:pPr>
                              <w:pStyle w:val="Estilo1"/>
                              <w:numPr>
                                <w:ilvl w:val="0"/>
                                <w:numId w:val="18"/>
                              </w:num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 xml:space="preserve">Armazenamento 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>de dados de forma volátil, com possibilidade de</w:t>
                            </w:r>
                            <w:r w:rsidR="007964AA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 xml:space="preserve"> acesso e consulta 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>através de uma implementação de banco dados.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F6DA4" id="_x0000_s1045" type="#_x0000_t202" style="position:absolute;left:0;text-align:left;margin-left:77.6pt;margin-top:399.1pt;width:368.25pt;height:86.9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" fillcolor="#c1bee2 [1303]">
                <v:textbox>
                  <w:txbxContent>
                    <w:p w14:paraId="14067ABB" w14:textId="644108FB" w:rsidR="00A12816" w:rsidRPr="00203410" w:rsidRDefault="00A12816" w:rsidP="007964AA">
                      <w:pPr>
                        <w:pStyle w:val="Estilo1"/>
                        <w:numPr>
                          <w:ilvl w:val="0"/>
                          <w:numId w:val="18"/>
                        </w:numPr>
                        <w:jc w:val="center"/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 xml:space="preserve">Armazenamento 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>de dados de forma volátil, com possibilidade de</w:t>
                      </w:r>
                      <w:r w:rsidR="007964AA"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 xml:space="preserve"> acesso e consulta 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>através de uma implementação de banco dados.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2816" w:rsidRPr="00CC741B">
        <w:rPr>
          <w:rFonts w:ascii="Arial" w:hAnsi="Arial" w:cs="Arial"/>
          <w:b/>
          <w:bCs/>
          <w:noProof/>
          <w:sz w:val="52"/>
          <w:szCs w:val="52"/>
          <w:lang w:val="pt-B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9B38456" wp14:editId="4E2DCF59">
                <wp:simplePos x="0" y="0"/>
                <wp:positionH relativeFrom="margin">
                  <wp:posOffset>1569283</wp:posOffset>
                </wp:positionH>
                <wp:positionV relativeFrom="paragraph">
                  <wp:posOffset>3479314</wp:posOffset>
                </wp:positionV>
                <wp:extent cx="4676775" cy="1104265"/>
                <wp:effectExtent l="0" t="0" r="28575" b="19685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1042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2CAFE" w14:textId="60534A93" w:rsidR="00A12816" w:rsidRPr="00203410" w:rsidRDefault="00A12816" w:rsidP="007964AA">
                            <w:pPr>
                              <w:pStyle w:val="Estilo1"/>
                              <w:numPr>
                                <w:ilvl w:val="0"/>
                                <w:numId w:val="17"/>
                              </w:num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 xml:space="preserve">Sistema 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>BackEnd completo de estrutura</w:t>
                            </w:r>
                            <w:r w:rsidR="00E23C27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 xml:space="preserve"> d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>e Dados feita na linguagem Java com poss</w:t>
                            </w:r>
                            <w:r w:rsidR="00913866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>i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>bilidade de integração com front End</w:t>
                            </w:r>
                            <w:r w:rsidR="007964AA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38456" id="_x0000_s1046" type="#_x0000_t202" style="position:absolute;left:0;text-align:left;margin-left:123.55pt;margin-top:273.95pt;width:368.25pt;height:86.9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" fillcolor="#c1bee2 [1303]">
                <v:textbox>
                  <w:txbxContent>
                    <w:p w14:paraId="1A72CAFE" w14:textId="60534A93" w:rsidR="00A12816" w:rsidRPr="00203410" w:rsidRDefault="00A12816" w:rsidP="007964AA">
                      <w:pPr>
                        <w:pStyle w:val="Estilo1"/>
                        <w:numPr>
                          <w:ilvl w:val="0"/>
                          <w:numId w:val="17"/>
                        </w:numPr>
                        <w:jc w:val="center"/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 xml:space="preserve">Sistema 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>BackEnd completo de estrutura</w:t>
                      </w:r>
                      <w:r w:rsidR="00E23C27"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 xml:space="preserve"> d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>e Dados feita na linguagem Java com poss</w:t>
                      </w:r>
                      <w:r w:rsidR="00913866"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>i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>bilidade de integração com front End</w:t>
                      </w:r>
                      <w:r w:rsidR="007964AA"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2816" w:rsidRPr="00CC741B">
        <w:rPr>
          <w:rFonts w:ascii="Arial" w:hAnsi="Arial" w:cs="Arial"/>
          <w:b/>
          <w:bCs/>
          <w:noProof/>
          <w:sz w:val="52"/>
          <w:szCs w:val="52"/>
          <w:lang w:val="pt-B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8CBE8AE" wp14:editId="0F72F397">
                <wp:simplePos x="0" y="0"/>
                <wp:positionH relativeFrom="margin">
                  <wp:posOffset>395605</wp:posOffset>
                </wp:positionH>
                <wp:positionV relativeFrom="paragraph">
                  <wp:posOffset>2103755</wp:posOffset>
                </wp:positionV>
                <wp:extent cx="4676775" cy="1104265"/>
                <wp:effectExtent l="0" t="0" r="28575" b="19685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1042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1984D" w14:textId="5EE803D5" w:rsidR="00A12816" w:rsidRPr="00203410" w:rsidRDefault="00786668" w:rsidP="00A12816">
                            <w:pPr>
                              <w:pStyle w:val="Estilo1"/>
                              <w:numPr>
                                <w:ilvl w:val="0"/>
                                <w:numId w:val="14"/>
                              </w:num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>Possui um menu prático com as opções: Incluir – Excluir – Listar – Sair</w:t>
                            </w:r>
                            <w:r w:rsidR="00851BB5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 xml:space="preserve"> – FAQ,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 xml:space="preserve"> feitas em “Switch case”como interação ao usuário</w:t>
                            </w:r>
                            <w:r w:rsidR="00851BB5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BE8AE" id="_x0000_s1047" type="#_x0000_t202" style="position:absolute;left:0;text-align:left;margin-left:31.15pt;margin-top:165.65pt;width:368.25pt;height:86.9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" fillcolor="#c1bee2 [1303]">
                <v:textbox>
                  <w:txbxContent>
                    <w:p w14:paraId="6021984D" w14:textId="5EE803D5" w:rsidR="00A12816" w:rsidRPr="00203410" w:rsidRDefault="00786668" w:rsidP="00A12816">
                      <w:pPr>
                        <w:pStyle w:val="Estilo1"/>
                        <w:numPr>
                          <w:ilvl w:val="0"/>
                          <w:numId w:val="14"/>
                        </w:numPr>
                        <w:jc w:val="center"/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>Possui um menu prático com as opções: Incluir – Excluir – Listar – Sair</w:t>
                      </w:r>
                      <w:r w:rsidR="00851BB5"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 xml:space="preserve"> – FAQ,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 xml:space="preserve"> feitas em “Switch case”como interação ao usuário</w:t>
                      </w:r>
                      <w:r w:rsidR="00851BB5"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410" w:rsidRPr="00CC741B">
        <w:rPr>
          <w:rFonts w:ascii="Arial" w:hAnsi="Arial" w:cs="Arial"/>
          <w:b/>
          <w:bCs/>
          <w:noProof/>
          <w:sz w:val="52"/>
          <w:szCs w:val="52"/>
          <w:lang w:val="pt-B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29F3AE4" wp14:editId="29D011A0">
                <wp:simplePos x="0" y="0"/>
                <wp:positionH relativeFrom="margin">
                  <wp:align>center</wp:align>
                </wp:positionH>
                <wp:positionV relativeFrom="paragraph">
                  <wp:posOffset>965967</wp:posOffset>
                </wp:positionV>
                <wp:extent cx="4676775" cy="723900"/>
                <wp:effectExtent l="0" t="0" r="28575" b="1905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7243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0B03F" w14:textId="204FF298" w:rsidR="00203410" w:rsidRPr="00203410" w:rsidRDefault="00203410" w:rsidP="007964AA">
                            <w:pPr>
                              <w:pStyle w:val="Estilo1"/>
                              <w:numPr>
                                <w:ilvl w:val="0"/>
                                <w:numId w:val="15"/>
                              </w:num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>Estrutura de Integração</w:t>
                            </w:r>
                            <w:r w:rsidR="00A12816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 xml:space="preserve"> Main, com métodos e possibilidade de adições</w:t>
                            </w:r>
                            <w:r w:rsidR="007964AA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F3AE4" id="_x0000_s1048" type="#_x0000_t202" style="position:absolute;left:0;text-align:left;margin-left:0;margin-top:76.05pt;width:368.25pt;height:57pt;z-index:2517043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" fillcolor="#c1bee2 [1303]">
                <v:textbox>
                  <w:txbxContent>
                    <w:p w14:paraId="6630B03F" w14:textId="204FF298" w:rsidR="00203410" w:rsidRPr="00203410" w:rsidRDefault="00203410" w:rsidP="007964AA">
                      <w:pPr>
                        <w:pStyle w:val="Estilo1"/>
                        <w:numPr>
                          <w:ilvl w:val="0"/>
                          <w:numId w:val="15"/>
                        </w:numPr>
                        <w:jc w:val="center"/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>Estrutura de Integração</w:t>
                      </w:r>
                      <w:r w:rsidR="00A12816"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 xml:space="preserve"> Main, com métodos e possibilidade de adições</w:t>
                      </w:r>
                      <w:r w:rsidR="007964AA"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410" w:rsidRPr="00CC741B">
        <w:rPr>
          <w:rFonts w:ascii="Arial" w:hAnsi="Arial" w:cs="Arial"/>
          <w:b/>
          <w:bCs/>
          <w:noProof/>
          <w:sz w:val="52"/>
          <w:szCs w:val="52"/>
          <w:lang w:val="pt-B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452E59B" wp14:editId="39C6FCFD">
                <wp:simplePos x="0" y="0"/>
                <wp:positionH relativeFrom="margin">
                  <wp:posOffset>182245</wp:posOffset>
                </wp:positionH>
                <wp:positionV relativeFrom="paragraph">
                  <wp:posOffset>239395</wp:posOffset>
                </wp:positionV>
                <wp:extent cx="4676775" cy="415290"/>
                <wp:effectExtent l="0" t="0" r="28575" b="22860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4152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A49F4" w14:textId="357430EE" w:rsidR="00203410" w:rsidRPr="00203410" w:rsidRDefault="00203410" w:rsidP="007964AA">
                            <w:pPr>
                              <w:pStyle w:val="Estilo1"/>
                              <w:numPr>
                                <w:ilvl w:val="0"/>
                                <w:numId w:val="16"/>
                              </w:num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</w:pPr>
                            <w:r w:rsidRPr="00203410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>Formulação de cadastro para o público em geral</w:t>
                            </w:r>
                            <w:r w:rsidR="007964AA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E59B" id="_x0000_s1049" type="#_x0000_t202" style="position:absolute;left:0;text-align:left;margin-left:14.35pt;margin-top:18.85pt;width:368.25pt;height:32.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" fillcolor="#c1bee2 [1303]">
                <v:textbox>
                  <w:txbxContent>
                    <w:p w14:paraId="053A49F4" w14:textId="357430EE" w:rsidR="00203410" w:rsidRPr="00203410" w:rsidRDefault="00203410" w:rsidP="007964AA">
                      <w:pPr>
                        <w:pStyle w:val="Estilo1"/>
                        <w:numPr>
                          <w:ilvl w:val="0"/>
                          <w:numId w:val="16"/>
                        </w:numPr>
                        <w:jc w:val="center"/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</w:pPr>
                      <w:r w:rsidRPr="00203410"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>Formulação de cadastro para o público em geral</w:t>
                      </w:r>
                      <w:r w:rsidR="007964AA"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40E877" w14:textId="71230288" w:rsidR="000E5D6D" w:rsidRPr="000E5D6D" w:rsidRDefault="000E5D6D" w:rsidP="000E5D6D">
      <w:pPr>
        <w:rPr>
          <w:lang w:val="pt-BR"/>
        </w:rPr>
      </w:pPr>
    </w:p>
    <w:p w14:paraId="67250B6C" w14:textId="13341D5B" w:rsidR="000E5D6D" w:rsidRPr="000E5D6D" w:rsidRDefault="000E5D6D" w:rsidP="000E5D6D">
      <w:pPr>
        <w:rPr>
          <w:lang w:val="pt-BR"/>
        </w:rPr>
      </w:pPr>
    </w:p>
    <w:p w14:paraId="5156EDD8" w14:textId="0EEF63BE" w:rsidR="000E5D6D" w:rsidRPr="000E5D6D" w:rsidRDefault="000E5D6D" w:rsidP="000E5D6D">
      <w:pPr>
        <w:rPr>
          <w:lang w:val="pt-BR"/>
        </w:rPr>
      </w:pPr>
    </w:p>
    <w:p w14:paraId="10D2358F" w14:textId="6B5D7801" w:rsidR="000E5D6D" w:rsidRPr="000E5D6D" w:rsidRDefault="000E5D6D" w:rsidP="000E5D6D">
      <w:pPr>
        <w:rPr>
          <w:lang w:val="pt-BR"/>
        </w:rPr>
      </w:pPr>
    </w:p>
    <w:p w14:paraId="7BD19C05" w14:textId="335B6E1E" w:rsidR="000E5D6D" w:rsidRPr="000E5D6D" w:rsidRDefault="000E5D6D" w:rsidP="000E5D6D">
      <w:pPr>
        <w:rPr>
          <w:lang w:val="pt-BR"/>
        </w:rPr>
      </w:pPr>
    </w:p>
    <w:p w14:paraId="559C49F1" w14:textId="67CD829B" w:rsidR="000E5D6D" w:rsidRPr="000E5D6D" w:rsidRDefault="000E5D6D" w:rsidP="000E5D6D">
      <w:pPr>
        <w:rPr>
          <w:lang w:val="pt-BR"/>
        </w:rPr>
      </w:pPr>
    </w:p>
    <w:p w14:paraId="52186F44" w14:textId="0E716051" w:rsidR="000E5D6D" w:rsidRPr="000E5D6D" w:rsidRDefault="000E5D6D" w:rsidP="000E5D6D">
      <w:pPr>
        <w:rPr>
          <w:lang w:val="pt-BR"/>
        </w:rPr>
      </w:pPr>
    </w:p>
    <w:p w14:paraId="2E88CA62" w14:textId="50C8EBF7" w:rsidR="000E5D6D" w:rsidRPr="000E5D6D" w:rsidRDefault="000E5D6D" w:rsidP="000E5D6D">
      <w:pPr>
        <w:rPr>
          <w:lang w:val="pt-BR"/>
        </w:rPr>
      </w:pPr>
    </w:p>
    <w:p w14:paraId="47113ED1" w14:textId="7BA3BAD4" w:rsidR="000E5D6D" w:rsidRPr="000E5D6D" w:rsidRDefault="000E5D6D" w:rsidP="000E5D6D">
      <w:pPr>
        <w:rPr>
          <w:lang w:val="pt-BR"/>
        </w:rPr>
      </w:pPr>
    </w:p>
    <w:p w14:paraId="53434E3A" w14:textId="581CE09C" w:rsidR="000E5D6D" w:rsidRPr="000E5D6D" w:rsidRDefault="000E5D6D" w:rsidP="000E5D6D">
      <w:pPr>
        <w:rPr>
          <w:lang w:val="pt-BR"/>
        </w:rPr>
      </w:pPr>
    </w:p>
    <w:p w14:paraId="66E19CD5" w14:textId="784A8140" w:rsidR="000E5D6D" w:rsidRPr="000E5D6D" w:rsidRDefault="000E5D6D" w:rsidP="000E5D6D">
      <w:pPr>
        <w:rPr>
          <w:lang w:val="pt-BR"/>
        </w:rPr>
      </w:pPr>
    </w:p>
    <w:p w14:paraId="5D4D6757" w14:textId="7D824E71" w:rsidR="000E5D6D" w:rsidRPr="000E5D6D" w:rsidRDefault="000E5D6D" w:rsidP="000E5D6D">
      <w:pPr>
        <w:rPr>
          <w:lang w:val="pt-BR"/>
        </w:rPr>
      </w:pPr>
    </w:p>
    <w:p w14:paraId="0B083D17" w14:textId="561C4E88" w:rsidR="000E5D6D" w:rsidRPr="000E5D6D" w:rsidRDefault="000E5D6D" w:rsidP="000E5D6D">
      <w:pPr>
        <w:rPr>
          <w:lang w:val="pt-BR"/>
        </w:rPr>
      </w:pPr>
    </w:p>
    <w:p w14:paraId="16FD9392" w14:textId="19130B8D" w:rsidR="000E5D6D" w:rsidRPr="000E5D6D" w:rsidRDefault="000E5D6D" w:rsidP="000E5D6D">
      <w:pPr>
        <w:rPr>
          <w:lang w:val="pt-BR"/>
        </w:rPr>
      </w:pPr>
    </w:p>
    <w:p w14:paraId="0AAEECF4" w14:textId="73C5001D" w:rsidR="000E5D6D" w:rsidRDefault="000E5D6D" w:rsidP="000E5D6D">
      <w:pPr>
        <w:rPr>
          <w:lang w:val="pt-BR"/>
        </w:rPr>
      </w:pPr>
    </w:p>
    <w:p w14:paraId="67A25091" w14:textId="58F9CA94" w:rsidR="000E5D6D" w:rsidRPr="000E5D6D" w:rsidRDefault="000E5D6D" w:rsidP="000E5D6D">
      <w:pPr>
        <w:rPr>
          <w:lang w:val="pt-BR"/>
        </w:rPr>
      </w:pPr>
    </w:p>
    <w:p w14:paraId="01DD6BEE" w14:textId="26824CF9" w:rsidR="000E5D6D" w:rsidRDefault="000E5D6D" w:rsidP="000E5D6D">
      <w:pPr>
        <w:rPr>
          <w:lang w:val="pt-BR"/>
        </w:rPr>
      </w:pPr>
    </w:p>
    <w:p w14:paraId="6FCFB92F" w14:textId="0F0030EB" w:rsidR="000E5D6D" w:rsidRDefault="000E5D6D" w:rsidP="000E5D6D">
      <w:pPr>
        <w:rPr>
          <w:lang w:val="pt-BR"/>
        </w:rPr>
      </w:pPr>
    </w:p>
    <w:p w14:paraId="15617021" w14:textId="561763C6" w:rsidR="000E5D6D" w:rsidRDefault="000E5D6D" w:rsidP="000E5D6D">
      <w:pPr>
        <w:rPr>
          <w:lang w:val="pt-BR"/>
        </w:rPr>
      </w:pPr>
    </w:p>
    <w:p w14:paraId="5A5B8F33" w14:textId="0591836E" w:rsidR="000E5D6D" w:rsidRDefault="000E5D6D" w:rsidP="000E5D6D">
      <w:pPr>
        <w:rPr>
          <w:lang w:val="pt-BR"/>
        </w:rPr>
      </w:pPr>
    </w:p>
    <w:p w14:paraId="3A6BB5A7" w14:textId="5124A554" w:rsidR="000E5D6D" w:rsidRDefault="000E5D6D" w:rsidP="000E5D6D">
      <w:pPr>
        <w:rPr>
          <w:lang w:val="pt-BR"/>
        </w:rPr>
      </w:pPr>
    </w:p>
    <w:p w14:paraId="05E7634F" w14:textId="18D96E5F" w:rsidR="000E5D6D" w:rsidRDefault="000E5D6D" w:rsidP="000E5D6D">
      <w:pPr>
        <w:rPr>
          <w:lang w:val="pt-BR"/>
        </w:rPr>
      </w:pPr>
    </w:p>
    <w:p w14:paraId="686BED7A" w14:textId="0F825FA7" w:rsidR="000E5D6D" w:rsidRDefault="000E5D6D" w:rsidP="000E5D6D">
      <w:pPr>
        <w:rPr>
          <w:lang w:val="pt-BR"/>
        </w:rPr>
      </w:pPr>
    </w:p>
    <w:p w14:paraId="179C4696" w14:textId="614CB5D1" w:rsidR="000E5D6D" w:rsidRDefault="000E5D6D" w:rsidP="000E5D6D">
      <w:pPr>
        <w:rPr>
          <w:lang w:val="pt-BR"/>
        </w:rPr>
      </w:pPr>
    </w:p>
    <w:p w14:paraId="56E7FE26" w14:textId="1D0DCEE0" w:rsidR="000E5D6D" w:rsidRDefault="000E5D6D" w:rsidP="000E5D6D">
      <w:pPr>
        <w:rPr>
          <w:lang w:val="pt-BR"/>
        </w:rPr>
      </w:pPr>
    </w:p>
    <w:p w14:paraId="35C61D66" w14:textId="0C62AA79" w:rsidR="000E5D6D" w:rsidRDefault="000E5D6D" w:rsidP="000E5D6D">
      <w:pPr>
        <w:rPr>
          <w:lang w:val="pt-BR"/>
        </w:rPr>
      </w:pPr>
    </w:p>
    <w:p w14:paraId="4032A452" w14:textId="71D6B8C0" w:rsidR="000E5D6D" w:rsidRDefault="000E5D6D" w:rsidP="000E5D6D">
      <w:pPr>
        <w:rPr>
          <w:lang w:val="pt-BR"/>
        </w:rPr>
      </w:pPr>
    </w:p>
    <w:p w14:paraId="557A8B38" w14:textId="593BCBB8" w:rsidR="000E5D6D" w:rsidRDefault="000E5D6D" w:rsidP="000E5D6D">
      <w:pPr>
        <w:rPr>
          <w:lang w:val="pt-BR"/>
        </w:rPr>
      </w:pPr>
    </w:p>
    <w:p w14:paraId="04B3823E" w14:textId="129D91F8" w:rsidR="000E5D6D" w:rsidRDefault="000E5D6D" w:rsidP="000E5D6D">
      <w:pPr>
        <w:rPr>
          <w:lang w:val="pt-BR"/>
        </w:rPr>
      </w:pPr>
      <w:r w:rsidRPr="001651E2">
        <w:rPr>
          <w:noProof/>
          <w:lang w:val="pt-BR"/>
        </w:rPr>
        <w:lastRenderedPageBreak/>
        <mc:AlternateContent>
          <mc:Choice Requires="wps">
            <w:drawing>
              <wp:anchor distT="0" distB="0" distL="457200" distR="114300" simplePos="0" relativeHeight="251714560" behindDoc="0" locked="0" layoutInCell="0" allowOverlap="1" wp14:anchorId="41F59ECD" wp14:editId="4A5927DB">
                <wp:simplePos x="0" y="0"/>
                <wp:positionH relativeFrom="margin">
                  <wp:posOffset>2580640</wp:posOffset>
                </wp:positionH>
                <wp:positionV relativeFrom="margin">
                  <wp:posOffset>642620</wp:posOffset>
                </wp:positionV>
                <wp:extent cx="2374900" cy="890270"/>
                <wp:effectExtent l="0" t="0" r="0" b="0"/>
                <wp:wrapSquare wrapText="bothSides"/>
                <wp:docPr id="48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0" cy="890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ECE7B3" w14:textId="69AFA1C7" w:rsidR="000E5D6D" w:rsidRDefault="000E5D6D" w:rsidP="000E5D6D">
                            <w:pPr>
                              <w:rPr>
                                <w:rStyle w:val="TextodeEspaoReservado"/>
                                <w:color w:val="492249" w:themeColor="text2" w:themeShade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92249" w:themeColor="text2" w:themeShade="BF"/>
                                <w:sz w:val="72"/>
                                <w:szCs w:val="72"/>
                              </w:rPr>
                              <w:t>CCHIV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59ECD" id="_x0000_s1050" style="position:absolute;margin-left:203.2pt;margin-top:50.6pt;width:187pt;height:70.1pt;z-index:251714560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" o:allowincell="f" filled="f" stroked="f">
                <v:textbox inset="14.4pt,14.4pt,14.4pt,14.4pt">
                  <w:txbxContent>
                    <w:p w14:paraId="55ECE7B3" w14:textId="69AFA1C7" w:rsidR="000E5D6D" w:rsidRDefault="000E5D6D" w:rsidP="000E5D6D">
                      <w:pPr>
                        <w:rPr>
                          <w:rStyle w:val="TextodeEspaoReservado"/>
                          <w:color w:val="492249" w:themeColor="text2" w:themeShade="B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92249" w:themeColor="text2" w:themeShade="BF"/>
                          <w:sz w:val="72"/>
                          <w:szCs w:val="72"/>
                        </w:rPr>
                        <w:t>CCHIV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pt-BR"/>
        </w:rPr>
        <w:drawing>
          <wp:inline distT="0" distB="0" distL="0" distR="0" wp14:anchorId="10B8DB8C" wp14:editId="1ECB455B">
            <wp:extent cx="1981200" cy="198120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388" cy="198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31A6" w14:textId="77777777" w:rsidR="000E5D6D" w:rsidRDefault="000E5D6D" w:rsidP="000E5D6D">
      <w:pPr>
        <w:rPr>
          <w:lang w:val="pt-BR"/>
        </w:rPr>
      </w:pPr>
    </w:p>
    <w:p w14:paraId="2EAF99D5" w14:textId="4D60B4BF" w:rsidR="000E5D6D" w:rsidRDefault="000E5D6D" w:rsidP="000E5D6D">
      <w:pPr>
        <w:rPr>
          <w:lang w:val="pt-BR"/>
        </w:rPr>
      </w:pPr>
    </w:p>
    <w:p w14:paraId="3B09515E" w14:textId="12AAA95C" w:rsidR="000E5D6D" w:rsidRDefault="000E5D6D" w:rsidP="000E5D6D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135E3B6F" wp14:editId="6C6E9E16">
            <wp:simplePos x="0" y="0"/>
            <wp:positionH relativeFrom="column">
              <wp:posOffset>4156</wp:posOffset>
            </wp:positionH>
            <wp:positionV relativeFrom="paragraph">
              <wp:posOffset>334637</wp:posOffset>
            </wp:positionV>
            <wp:extent cx="6737350" cy="3571240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32FC7" w14:textId="26DED1C0" w:rsidR="000E5D6D" w:rsidRDefault="000E5D6D" w:rsidP="000E5D6D">
      <w:pPr>
        <w:rPr>
          <w:lang w:val="pt-BR"/>
        </w:rPr>
      </w:pPr>
    </w:p>
    <w:p w14:paraId="01859D86" w14:textId="05B7B4E2" w:rsidR="000E5D6D" w:rsidRDefault="000E5D6D" w:rsidP="000E5D6D">
      <w:pPr>
        <w:rPr>
          <w:lang w:val="pt-BR"/>
        </w:rPr>
      </w:pPr>
    </w:p>
    <w:p w14:paraId="54ECC28C" w14:textId="19F04602" w:rsidR="00BB331C" w:rsidRPr="00BB331C" w:rsidRDefault="00BB331C" w:rsidP="00BB331C">
      <w:pPr>
        <w:rPr>
          <w:lang w:val="pt-BR"/>
        </w:rPr>
      </w:pPr>
    </w:p>
    <w:p w14:paraId="31BA89B4" w14:textId="5C418319" w:rsidR="00BB331C" w:rsidRPr="00BB331C" w:rsidRDefault="00BB331C" w:rsidP="00BB331C">
      <w:pPr>
        <w:rPr>
          <w:lang w:val="pt-BR"/>
        </w:rPr>
      </w:pPr>
    </w:p>
    <w:p w14:paraId="584F4593" w14:textId="742CFD07" w:rsidR="00BB331C" w:rsidRPr="00BB331C" w:rsidRDefault="00BB331C" w:rsidP="00BB331C">
      <w:pPr>
        <w:rPr>
          <w:lang w:val="pt-BR"/>
        </w:rPr>
      </w:pPr>
    </w:p>
    <w:p w14:paraId="7CF3F392" w14:textId="35D415F6" w:rsidR="00BB331C" w:rsidRPr="00BB331C" w:rsidRDefault="00BB331C" w:rsidP="00BB331C">
      <w:pPr>
        <w:rPr>
          <w:lang w:val="pt-BR"/>
        </w:rPr>
      </w:pPr>
    </w:p>
    <w:p w14:paraId="245B43D4" w14:textId="5C45DE1A" w:rsidR="00BB331C" w:rsidRPr="00BB331C" w:rsidRDefault="00BB331C" w:rsidP="00BB331C">
      <w:pPr>
        <w:rPr>
          <w:lang w:val="pt-BR"/>
        </w:rPr>
      </w:pPr>
    </w:p>
    <w:p w14:paraId="7F666D39" w14:textId="1779257C" w:rsidR="00BB331C" w:rsidRPr="00BB331C" w:rsidRDefault="00BB331C" w:rsidP="00BB331C">
      <w:pPr>
        <w:rPr>
          <w:lang w:val="pt-BR"/>
        </w:rPr>
      </w:pPr>
    </w:p>
    <w:p w14:paraId="1D9FD09A" w14:textId="17127386" w:rsidR="00BB331C" w:rsidRPr="00BB331C" w:rsidRDefault="00BB331C" w:rsidP="00BB331C">
      <w:pPr>
        <w:rPr>
          <w:lang w:val="pt-BR"/>
        </w:rPr>
      </w:pPr>
    </w:p>
    <w:p w14:paraId="39E68B69" w14:textId="5C7F09AB" w:rsidR="00BB331C" w:rsidRPr="00BB331C" w:rsidRDefault="00BB331C" w:rsidP="00BB331C">
      <w:pPr>
        <w:rPr>
          <w:lang w:val="pt-BR"/>
        </w:rPr>
      </w:pPr>
    </w:p>
    <w:p w14:paraId="10A2CCC0" w14:textId="50959D3E" w:rsidR="00BB331C" w:rsidRPr="00BB331C" w:rsidRDefault="00BB331C" w:rsidP="00BB331C">
      <w:pPr>
        <w:rPr>
          <w:lang w:val="pt-BR"/>
        </w:rPr>
      </w:pPr>
    </w:p>
    <w:p w14:paraId="16BE35E8" w14:textId="1A26CBB7" w:rsidR="00BB331C" w:rsidRPr="00BB331C" w:rsidRDefault="00BB331C" w:rsidP="00BB331C">
      <w:pPr>
        <w:rPr>
          <w:lang w:val="pt-BR"/>
        </w:rPr>
      </w:pPr>
    </w:p>
    <w:p w14:paraId="5D61FB6D" w14:textId="12F77D89" w:rsidR="00BB331C" w:rsidRPr="00BB331C" w:rsidRDefault="00BB331C" w:rsidP="00BB331C">
      <w:pPr>
        <w:rPr>
          <w:lang w:val="pt-BR"/>
        </w:rPr>
      </w:pPr>
    </w:p>
    <w:p w14:paraId="3B97AAB1" w14:textId="447C0B70" w:rsidR="00BB331C" w:rsidRPr="00BB331C" w:rsidRDefault="00BB331C" w:rsidP="00BB331C">
      <w:pPr>
        <w:rPr>
          <w:lang w:val="pt-BR"/>
        </w:rPr>
      </w:pPr>
    </w:p>
    <w:p w14:paraId="65CF97EF" w14:textId="68049A44" w:rsidR="00BB331C" w:rsidRPr="00BB331C" w:rsidRDefault="00BB331C" w:rsidP="00BB331C">
      <w:pPr>
        <w:rPr>
          <w:lang w:val="pt-BR"/>
        </w:rPr>
      </w:pPr>
    </w:p>
    <w:p w14:paraId="139F18DE" w14:textId="5989C148" w:rsidR="00BB331C" w:rsidRPr="00BB331C" w:rsidRDefault="00BB331C" w:rsidP="00BB331C">
      <w:pPr>
        <w:rPr>
          <w:lang w:val="pt-BR"/>
        </w:rPr>
      </w:pPr>
    </w:p>
    <w:p w14:paraId="14C8CFAF" w14:textId="73A3022A" w:rsidR="00BB331C" w:rsidRPr="00BB331C" w:rsidRDefault="001567AF" w:rsidP="00BB331C">
      <w:pPr>
        <w:rPr>
          <w:lang w:val="pt-BR"/>
        </w:rPr>
      </w:pPr>
      <w:r w:rsidRPr="00CC741B">
        <w:rPr>
          <w:rFonts w:ascii="Arial" w:hAnsi="Arial" w:cs="Arial"/>
          <w:b/>
          <w:bCs/>
          <w:noProof/>
          <w:sz w:val="52"/>
          <w:szCs w:val="52"/>
          <w:lang w:val="pt-BR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A7B6E0D" wp14:editId="35FE01CD">
                <wp:simplePos x="0" y="0"/>
                <wp:positionH relativeFrom="margin">
                  <wp:posOffset>229235</wp:posOffset>
                </wp:positionH>
                <wp:positionV relativeFrom="paragraph">
                  <wp:posOffset>215900</wp:posOffset>
                </wp:positionV>
                <wp:extent cx="5924550" cy="415290"/>
                <wp:effectExtent l="0" t="0" r="19050" b="22860"/>
                <wp:wrapSquare wrapText="bothSides"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152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8CB75" w14:textId="72487E5E" w:rsidR="000E5D6D" w:rsidRPr="00203410" w:rsidRDefault="001567AF" w:rsidP="000E5D6D">
                            <w:pPr>
                              <w:pStyle w:val="Estilo1"/>
                              <w:ind w:left="360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 xml:space="preserve">Estrutura 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>do código – Vetores e Exceptions para listagem de cadastros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B6E0D" id="_x0000_s1051" type="#_x0000_t202" style="position:absolute;margin-left:18.05pt;margin-top:17pt;width:466.5pt;height:32.7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" fillcolor="#c1bee2 [1303]">
                <v:textbox>
                  <w:txbxContent>
                    <w:p w14:paraId="7DF8CB75" w14:textId="72487E5E" w:rsidR="000E5D6D" w:rsidRPr="00203410" w:rsidRDefault="001567AF" w:rsidP="000E5D6D">
                      <w:pPr>
                        <w:pStyle w:val="Estilo1"/>
                        <w:ind w:left="360"/>
                        <w:jc w:val="center"/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 xml:space="preserve">Estrutura 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>do código – Vetores e Exceptions para listagem de cadastros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1A6AA9" w14:textId="217AA066" w:rsidR="00BB331C" w:rsidRPr="00BB331C" w:rsidRDefault="00BB331C" w:rsidP="00BB331C">
      <w:pPr>
        <w:rPr>
          <w:lang w:val="pt-BR"/>
        </w:rPr>
      </w:pPr>
    </w:p>
    <w:p w14:paraId="78683C12" w14:textId="36916A27" w:rsidR="00BB331C" w:rsidRDefault="00BB331C" w:rsidP="00BB331C">
      <w:pPr>
        <w:rPr>
          <w:lang w:val="pt-BR"/>
        </w:rPr>
      </w:pPr>
    </w:p>
    <w:p w14:paraId="07E77FB4" w14:textId="03A21D02" w:rsidR="00BB331C" w:rsidRDefault="00BB331C" w:rsidP="00BB331C">
      <w:pPr>
        <w:rPr>
          <w:lang w:val="pt-BR"/>
        </w:rPr>
      </w:pPr>
      <w:r w:rsidRPr="003B63CC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B66610E" wp14:editId="19C42A12">
                <wp:simplePos x="0" y="0"/>
                <wp:positionH relativeFrom="page">
                  <wp:align>left</wp:align>
                </wp:positionH>
                <wp:positionV relativeFrom="page">
                  <wp:posOffset>7949838</wp:posOffset>
                </wp:positionV>
                <wp:extent cx="7996810" cy="2715768"/>
                <wp:effectExtent l="0" t="0" r="4445" b="8890"/>
                <wp:wrapNone/>
                <wp:docPr id="52" name="Forma Livre: Forma 52" descr="Gradiente verde no retâ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96810" cy="2715768"/>
                        </a:xfrm>
                        <a:custGeom>
                          <a:avLst/>
                          <a:gdLst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2906395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1896461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38110" h="2906395">
                              <a:moveTo>
                                <a:pt x="0" y="0"/>
                              </a:moveTo>
                              <a:lnTo>
                                <a:pt x="7738110" y="0"/>
                              </a:lnTo>
                              <a:lnTo>
                                <a:pt x="7738110" y="1896461"/>
                              </a:lnTo>
                              <a:lnTo>
                                <a:pt x="0" y="29063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lin ang="192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C1A61" w14:textId="77777777" w:rsidR="00BB331C" w:rsidRDefault="00BB331C" w:rsidP="00BB331C">
                            <w:r>
                              <w:tab/>
                            </w:r>
                          </w:p>
                          <w:p w14:paraId="119CF48D" w14:textId="77777777" w:rsidR="00BB331C" w:rsidRDefault="00BB331C" w:rsidP="00BB331C"/>
                          <w:p w14:paraId="4D5E7B9F" w14:textId="77777777" w:rsidR="00BB331C" w:rsidRDefault="00BB331C" w:rsidP="00BB331C"/>
                          <w:p w14:paraId="3CB957A8" w14:textId="77777777" w:rsidR="00BB331C" w:rsidRDefault="00BB331C" w:rsidP="00BB331C"/>
                          <w:p w14:paraId="2D649A27" w14:textId="77777777" w:rsidR="00BB331C" w:rsidRDefault="00BB331C" w:rsidP="00BB331C"/>
                          <w:p w14:paraId="077AA702" w14:textId="77777777" w:rsidR="00BB331C" w:rsidRDefault="00BB331C" w:rsidP="00BB331C"/>
                          <w:p w14:paraId="0765AD3B" w14:textId="77777777" w:rsidR="00BB331C" w:rsidRDefault="00BB331C" w:rsidP="00BB331C"/>
                          <w:p w14:paraId="62B35812" w14:textId="77777777" w:rsidR="00BB331C" w:rsidRDefault="00BB331C" w:rsidP="00BB331C"/>
                          <w:p w14:paraId="154687C1" w14:textId="77777777" w:rsidR="00BB331C" w:rsidRDefault="00BB331C" w:rsidP="00BB331C"/>
                          <w:p w14:paraId="4DD2A917" w14:textId="77777777" w:rsidR="00BB331C" w:rsidRDefault="00BB331C" w:rsidP="00BB331C"/>
                          <w:p w14:paraId="25ADB71E" w14:textId="77777777" w:rsidR="00BB331C" w:rsidRDefault="00BB331C" w:rsidP="00BB331C"/>
                          <w:p w14:paraId="1456B29F" w14:textId="77777777" w:rsidR="00BB331C" w:rsidRDefault="00BB331C" w:rsidP="00BB331C"/>
                          <w:p w14:paraId="5D0F447E" w14:textId="77777777" w:rsidR="00BB331C" w:rsidRDefault="00BB331C" w:rsidP="00BB331C"/>
                          <w:p w14:paraId="2DC38199" w14:textId="77777777" w:rsidR="00BB331C" w:rsidRDefault="00BB331C" w:rsidP="00BB331C"/>
                          <w:p w14:paraId="404F8CAB" w14:textId="77777777" w:rsidR="00BB331C" w:rsidRDefault="00BB331C" w:rsidP="00BB331C"/>
                          <w:p w14:paraId="46D45DE7" w14:textId="77777777" w:rsidR="00BB331C" w:rsidRDefault="00BB331C" w:rsidP="00BB331C"/>
                          <w:p w14:paraId="5C234254" w14:textId="77777777" w:rsidR="00BB331C" w:rsidRDefault="00BB331C" w:rsidP="00BB331C"/>
                          <w:p w14:paraId="4FB4816F" w14:textId="77777777" w:rsidR="00BB331C" w:rsidRDefault="00BB331C" w:rsidP="00BB331C"/>
                          <w:p w14:paraId="5AD64EE6" w14:textId="77777777" w:rsidR="00BB331C" w:rsidRDefault="00BB331C" w:rsidP="00BB331C"/>
                          <w:p w14:paraId="6A9DA3A5" w14:textId="77777777" w:rsidR="00BB331C" w:rsidRDefault="00BB331C" w:rsidP="00BB331C"/>
                          <w:p w14:paraId="3C9BE5D4" w14:textId="77777777" w:rsidR="00BB331C" w:rsidRDefault="00BB331C" w:rsidP="00BB331C"/>
                          <w:p w14:paraId="43CCDDA4" w14:textId="77777777" w:rsidR="00BB331C" w:rsidRDefault="00BB331C" w:rsidP="00BB331C"/>
                          <w:p w14:paraId="255FBE70" w14:textId="77777777" w:rsidR="00BB331C" w:rsidRDefault="00BB331C" w:rsidP="00BB331C"/>
                          <w:p w14:paraId="65198AB4" w14:textId="77777777" w:rsidR="00BB331C" w:rsidRDefault="00BB331C" w:rsidP="00BB331C"/>
                          <w:p w14:paraId="1FEB0830" w14:textId="77777777" w:rsidR="00BB331C" w:rsidRDefault="00BB331C" w:rsidP="00BB33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610E" id="Forma Livre: Forma 52" o:spid="_x0000_s1052" alt="Gradiente verde no retângulo" style="position:absolute;margin-left:0;margin-top:625.95pt;width:629.65pt;height:213.85pt;rotation:180;z-index:-2515968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" adj="-11796480,,5400" path="m,l7738110,r,1896461l,2906395,,xe" fillcolor="#c7beef [1302]" stroked="f" strokeweight="2pt">
                <v:fill color2="#482cbc [3208]" rotate="t" angle="58" focus="100%" type="gradient">
                  <o:fill v:ext="view" type="gradientUnscaled"/>
                </v:fill>
                <v:stroke joinstyle="miter"/>
                <v:formulas/>
                <v:path arrowok="t" o:connecttype="custom" o:connectlocs="0,0;7996810,0;7996810,1772074;0,2715768;0,0" o:connectangles="0,0,0,0,0" textboxrect="0,0,7738110,2906395"/>
                <v:textbox>
                  <w:txbxContent>
                    <w:p w14:paraId="5B4C1A61" w14:textId="77777777" w:rsidR="00BB331C" w:rsidRDefault="00BB331C" w:rsidP="00BB331C">
                      <w:r>
                        <w:tab/>
                      </w:r>
                    </w:p>
                    <w:p w14:paraId="119CF48D" w14:textId="77777777" w:rsidR="00BB331C" w:rsidRDefault="00BB331C" w:rsidP="00BB331C"/>
                    <w:p w14:paraId="4D5E7B9F" w14:textId="77777777" w:rsidR="00BB331C" w:rsidRDefault="00BB331C" w:rsidP="00BB331C"/>
                    <w:p w14:paraId="3CB957A8" w14:textId="77777777" w:rsidR="00BB331C" w:rsidRDefault="00BB331C" w:rsidP="00BB331C"/>
                    <w:p w14:paraId="2D649A27" w14:textId="77777777" w:rsidR="00BB331C" w:rsidRDefault="00BB331C" w:rsidP="00BB331C"/>
                    <w:p w14:paraId="077AA702" w14:textId="77777777" w:rsidR="00BB331C" w:rsidRDefault="00BB331C" w:rsidP="00BB331C"/>
                    <w:p w14:paraId="0765AD3B" w14:textId="77777777" w:rsidR="00BB331C" w:rsidRDefault="00BB331C" w:rsidP="00BB331C"/>
                    <w:p w14:paraId="62B35812" w14:textId="77777777" w:rsidR="00BB331C" w:rsidRDefault="00BB331C" w:rsidP="00BB331C"/>
                    <w:p w14:paraId="154687C1" w14:textId="77777777" w:rsidR="00BB331C" w:rsidRDefault="00BB331C" w:rsidP="00BB331C"/>
                    <w:p w14:paraId="4DD2A917" w14:textId="77777777" w:rsidR="00BB331C" w:rsidRDefault="00BB331C" w:rsidP="00BB331C"/>
                    <w:p w14:paraId="25ADB71E" w14:textId="77777777" w:rsidR="00BB331C" w:rsidRDefault="00BB331C" w:rsidP="00BB331C"/>
                    <w:p w14:paraId="1456B29F" w14:textId="77777777" w:rsidR="00BB331C" w:rsidRDefault="00BB331C" w:rsidP="00BB331C"/>
                    <w:p w14:paraId="5D0F447E" w14:textId="77777777" w:rsidR="00BB331C" w:rsidRDefault="00BB331C" w:rsidP="00BB331C"/>
                    <w:p w14:paraId="2DC38199" w14:textId="77777777" w:rsidR="00BB331C" w:rsidRDefault="00BB331C" w:rsidP="00BB331C"/>
                    <w:p w14:paraId="404F8CAB" w14:textId="77777777" w:rsidR="00BB331C" w:rsidRDefault="00BB331C" w:rsidP="00BB331C"/>
                    <w:p w14:paraId="46D45DE7" w14:textId="77777777" w:rsidR="00BB331C" w:rsidRDefault="00BB331C" w:rsidP="00BB331C"/>
                    <w:p w14:paraId="5C234254" w14:textId="77777777" w:rsidR="00BB331C" w:rsidRDefault="00BB331C" w:rsidP="00BB331C"/>
                    <w:p w14:paraId="4FB4816F" w14:textId="77777777" w:rsidR="00BB331C" w:rsidRDefault="00BB331C" w:rsidP="00BB331C"/>
                    <w:p w14:paraId="5AD64EE6" w14:textId="77777777" w:rsidR="00BB331C" w:rsidRDefault="00BB331C" w:rsidP="00BB331C"/>
                    <w:p w14:paraId="6A9DA3A5" w14:textId="77777777" w:rsidR="00BB331C" w:rsidRDefault="00BB331C" w:rsidP="00BB331C"/>
                    <w:p w14:paraId="3C9BE5D4" w14:textId="77777777" w:rsidR="00BB331C" w:rsidRDefault="00BB331C" w:rsidP="00BB331C"/>
                    <w:p w14:paraId="43CCDDA4" w14:textId="77777777" w:rsidR="00BB331C" w:rsidRDefault="00BB331C" w:rsidP="00BB331C"/>
                    <w:p w14:paraId="255FBE70" w14:textId="77777777" w:rsidR="00BB331C" w:rsidRDefault="00BB331C" w:rsidP="00BB331C"/>
                    <w:p w14:paraId="65198AB4" w14:textId="77777777" w:rsidR="00BB331C" w:rsidRDefault="00BB331C" w:rsidP="00BB331C"/>
                    <w:p w14:paraId="1FEB0830" w14:textId="77777777" w:rsidR="00BB331C" w:rsidRDefault="00BB331C" w:rsidP="00BB331C"/>
                  </w:txbxContent>
                </v:textbox>
                <w10:wrap anchorx="page" anchory="page"/>
              </v:shape>
            </w:pict>
          </mc:Fallback>
        </mc:AlternateContent>
      </w:r>
    </w:p>
    <w:p w14:paraId="27D347D1" w14:textId="77777777" w:rsidR="00BB331C" w:rsidRDefault="00BB331C" w:rsidP="00BB331C">
      <w:pPr>
        <w:jc w:val="center"/>
        <w:rPr>
          <w:lang w:val="pt-BR"/>
        </w:rPr>
      </w:pPr>
    </w:p>
    <w:p w14:paraId="3E0E7B1B" w14:textId="77777777" w:rsidR="00BB331C" w:rsidRDefault="00BB331C" w:rsidP="00BB331C">
      <w:pPr>
        <w:jc w:val="center"/>
        <w:rPr>
          <w:lang w:val="pt-BR"/>
        </w:rPr>
      </w:pPr>
    </w:p>
    <w:p w14:paraId="1FE20816" w14:textId="77777777" w:rsidR="00BB331C" w:rsidRDefault="00BB331C" w:rsidP="00BB331C">
      <w:pPr>
        <w:jc w:val="center"/>
        <w:rPr>
          <w:lang w:val="pt-BR"/>
        </w:rPr>
      </w:pPr>
    </w:p>
    <w:p w14:paraId="3050F675" w14:textId="77777777" w:rsidR="00BB331C" w:rsidRDefault="00BB331C" w:rsidP="00BB331C">
      <w:pPr>
        <w:jc w:val="center"/>
        <w:rPr>
          <w:lang w:val="pt-BR"/>
        </w:rPr>
      </w:pPr>
    </w:p>
    <w:p w14:paraId="36101A23" w14:textId="77777777" w:rsidR="00BB331C" w:rsidRDefault="00BB331C" w:rsidP="00BB331C">
      <w:pPr>
        <w:jc w:val="center"/>
        <w:rPr>
          <w:lang w:val="pt-BR"/>
        </w:rPr>
      </w:pPr>
    </w:p>
    <w:p w14:paraId="587230E2" w14:textId="77777777" w:rsidR="00BB331C" w:rsidRDefault="00BB331C" w:rsidP="00BB331C">
      <w:pPr>
        <w:jc w:val="center"/>
        <w:rPr>
          <w:lang w:val="pt-BR"/>
        </w:rPr>
      </w:pPr>
    </w:p>
    <w:p w14:paraId="3A96E9F8" w14:textId="7843078A" w:rsidR="00BB331C" w:rsidRDefault="00BB331C" w:rsidP="00BB331C">
      <w:pPr>
        <w:jc w:val="center"/>
        <w:rPr>
          <w:noProof/>
        </w:rPr>
      </w:pPr>
    </w:p>
    <w:p w14:paraId="3E853B5C" w14:textId="230DD38A" w:rsidR="00BB331C" w:rsidRDefault="00BB331C" w:rsidP="00BB331C">
      <w:pPr>
        <w:jc w:val="center"/>
        <w:rPr>
          <w:noProof/>
        </w:rPr>
      </w:pPr>
    </w:p>
    <w:p w14:paraId="64790F46" w14:textId="54D1B329" w:rsidR="00BB331C" w:rsidRDefault="00BB331C" w:rsidP="00BB331C">
      <w:pPr>
        <w:rPr>
          <w:noProof/>
        </w:rPr>
      </w:pPr>
      <w:r w:rsidRPr="001651E2">
        <w:rPr>
          <w:noProof/>
          <w:lang w:val="pt-BR"/>
        </w:rPr>
        <w:lastRenderedPageBreak/>
        <mc:AlternateContent>
          <mc:Choice Requires="wps">
            <w:drawing>
              <wp:anchor distT="0" distB="0" distL="457200" distR="114300" simplePos="0" relativeHeight="251721728" behindDoc="0" locked="0" layoutInCell="0" allowOverlap="1" wp14:anchorId="6FE9036F" wp14:editId="6118E89E">
                <wp:simplePos x="0" y="0"/>
                <wp:positionH relativeFrom="margin">
                  <wp:posOffset>3028208</wp:posOffset>
                </wp:positionH>
                <wp:positionV relativeFrom="margin">
                  <wp:posOffset>748195</wp:posOffset>
                </wp:positionV>
                <wp:extent cx="2374900" cy="890270"/>
                <wp:effectExtent l="0" t="0" r="0" b="0"/>
                <wp:wrapSquare wrapText="bothSides"/>
                <wp:docPr id="56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0" cy="890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E00734" w14:textId="77777777" w:rsidR="00BB331C" w:rsidRDefault="00BB331C" w:rsidP="00BB331C">
                            <w:pPr>
                              <w:rPr>
                                <w:rStyle w:val="TextodeEspaoReservado"/>
                                <w:color w:val="492249" w:themeColor="text2" w:themeShade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92249" w:themeColor="text2" w:themeShade="BF"/>
                                <w:sz w:val="72"/>
                                <w:szCs w:val="72"/>
                              </w:rPr>
                              <w:t>CCHIV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9036F" id="_x0000_s1053" style="position:absolute;margin-left:238.45pt;margin-top:58.9pt;width:187pt;height:70.1pt;z-index:251721728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" o:allowincell="f" filled="f" stroked="f">
                <v:textbox inset="14.4pt,14.4pt,14.4pt,14.4pt">
                  <w:txbxContent>
                    <w:p w14:paraId="12E00734" w14:textId="77777777" w:rsidR="00BB331C" w:rsidRDefault="00BB331C" w:rsidP="00BB331C">
                      <w:pPr>
                        <w:rPr>
                          <w:rStyle w:val="TextodeEspaoReservado"/>
                          <w:color w:val="492249" w:themeColor="text2" w:themeShade="B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92249" w:themeColor="text2" w:themeShade="BF"/>
                          <w:sz w:val="72"/>
                          <w:szCs w:val="72"/>
                        </w:rPr>
                        <w:t>CCHIV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pt-BR"/>
        </w:rPr>
        <w:drawing>
          <wp:inline distT="0" distB="0" distL="0" distR="0" wp14:anchorId="0A3E1AD2" wp14:editId="0B979DEB">
            <wp:extent cx="1981200" cy="1981200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388" cy="198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3164BA0" w14:textId="696028B1" w:rsidR="00BB331C" w:rsidRDefault="00BB331C" w:rsidP="00BB331C">
      <w:pPr>
        <w:jc w:val="center"/>
        <w:rPr>
          <w:noProof/>
        </w:rPr>
      </w:pPr>
    </w:p>
    <w:p w14:paraId="05FFDD62" w14:textId="34B9DB2E" w:rsidR="00BB331C" w:rsidRDefault="00BB331C" w:rsidP="00BB331C">
      <w:pPr>
        <w:jc w:val="center"/>
        <w:rPr>
          <w:lang w:val="pt-BR"/>
        </w:rPr>
      </w:pPr>
    </w:p>
    <w:p w14:paraId="36EDD85E" w14:textId="2F63F6CD" w:rsidR="00BB331C" w:rsidRDefault="00BB331C" w:rsidP="00BB331C">
      <w:pPr>
        <w:jc w:val="center"/>
        <w:rPr>
          <w:lang w:val="pt-BR"/>
        </w:rPr>
      </w:pPr>
      <w:r>
        <w:rPr>
          <w:noProof/>
        </w:rPr>
        <w:drawing>
          <wp:anchor distT="0" distB="0" distL="114300" distR="114300" simplePos="0" relativeHeight="251724800" behindDoc="1" locked="0" layoutInCell="1" allowOverlap="1" wp14:anchorId="6312B5A8" wp14:editId="7C686D9A">
            <wp:simplePos x="0" y="0"/>
            <wp:positionH relativeFrom="column">
              <wp:posOffset>4156</wp:posOffset>
            </wp:positionH>
            <wp:positionV relativeFrom="paragraph">
              <wp:posOffset>-2012</wp:posOffset>
            </wp:positionV>
            <wp:extent cx="6737350" cy="4141470"/>
            <wp:effectExtent l="0" t="0" r="635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985F5" w14:textId="07A9970A" w:rsidR="00B37251" w:rsidRDefault="00B37251" w:rsidP="00BB331C">
      <w:pPr>
        <w:jc w:val="center"/>
        <w:rPr>
          <w:lang w:val="pt-BR"/>
        </w:rPr>
      </w:pPr>
    </w:p>
    <w:p w14:paraId="4C191293" w14:textId="3020AE1D" w:rsidR="00B37251" w:rsidRDefault="00B37251" w:rsidP="00BB331C">
      <w:pPr>
        <w:jc w:val="center"/>
        <w:rPr>
          <w:lang w:val="pt-BR"/>
        </w:rPr>
      </w:pPr>
      <w:r w:rsidRPr="00CC741B">
        <w:rPr>
          <w:rFonts w:ascii="Arial" w:hAnsi="Arial" w:cs="Arial"/>
          <w:b/>
          <w:bCs/>
          <w:noProof/>
          <w:sz w:val="52"/>
          <w:szCs w:val="52"/>
          <w:lang w:val="pt-B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7E937F0" wp14:editId="3925B4B9">
                <wp:simplePos x="0" y="0"/>
                <wp:positionH relativeFrom="margin">
                  <wp:posOffset>1013460</wp:posOffset>
                </wp:positionH>
                <wp:positionV relativeFrom="paragraph">
                  <wp:posOffset>3963670</wp:posOffset>
                </wp:positionV>
                <wp:extent cx="4239260" cy="438785"/>
                <wp:effectExtent l="0" t="0" r="27940" b="18415"/>
                <wp:wrapSquare wrapText="bothSides"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9260" cy="4387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A6CD0" w14:textId="79BE7273" w:rsidR="00B37251" w:rsidRPr="00203410" w:rsidRDefault="00767CBB" w:rsidP="00B37251">
                            <w:pPr>
                              <w:pStyle w:val="Estilo1"/>
                              <w:ind w:left="360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 xml:space="preserve">Console - </w:t>
                            </w:r>
                            <w:r w:rsidR="00B37251" w:rsidRPr="00203410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 xml:space="preserve">Formulação de cadastro 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937F0" id="_x0000_s1054" type="#_x0000_t202" style="position:absolute;left:0;text-align:left;margin-left:79.8pt;margin-top:312.1pt;width:333.8pt;height:34.5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" fillcolor="#c1bee2 [1303]">
                <v:textbox>
                  <w:txbxContent>
                    <w:p w14:paraId="78EA6CD0" w14:textId="79BE7273" w:rsidR="00B37251" w:rsidRPr="00203410" w:rsidRDefault="00767CBB" w:rsidP="00B37251">
                      <w:pPr>
                        <w:pStyle w:val="Estilo1"/>
                        <w:ind w:left="360"/>
                        <w:jc w:val="center"/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 xml:space="preserve">Console - </w:t>
                      </w:r>
                      <w:r w:rsidR="00B37251" w:rsidRPr="00203410"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 xml:space="preserve">Formulação de cadastro 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C45E1B" w14:textId="385B2E44" w:rsidR="00D13529" w:rsidRPr="00D13529" w:rsidRDefault="00D13529" w:rsidP="00D13529">
      <w:pPr>
        <w:rPr>
          <w:lang w:val="pt-BR"/>
        </w:rPr>
      </w:pPr>
    </w:p>
    <w:p w14:paraId="1D0AB54E" w14:textId="3EDA3991" w:rsidR="00D13529" w:rsidRPr="00D13529" w:rsidRDefault="00D13529" w:rsidP="00D13529">
      <w:pPr>
        <w:rPr>
          <w:lang w:val="pt-BR"/>
        </w:rPr>
      </w:pPr>
    </w:p>
    <w:p w14:paraId="54DF4D69" w14:textId="15A997E7" w:rsidR="00D13529" w:rsidRPr="00D13529" w:rsidRDefault="00D13529" w:rsidP="00D13529">
      <w:pPr>
        <w:rPr>
          <w:lang w:val="pt-BR"/>
        </w:rPr>
      </w:pPr>
    </w:p>
    <w:p w14:paraId="26353BD5" w14:textId="634515B8" w:rsidR="00D13529" w:rsidRPr="00D13529" w:rsidRDefault="00D13529" w:rsidP="00D13529">
      <w:pPr>
        <w:rPr>
          <w:lang w:val="pt-BR"/>
        </w:rPr>
      </w:pPr>
    </w:p>
    <w:p w14:paraId="6C5F2EA6" w14:textId="1A8D8B58" w:rsidR="00D13529" w:rsidRPr="00D13529" w:rsidRDefault="00D13529" w:rsidP="00D13529">
      <w:pPr>
        <w:rPr>
          <w:lang w:val="pt-BR"/>
        </w:rPr>
      </w:pPr>
    </w:p>
    <w:p w14:paraId="43277E51" w14:textId="5D25D0FA" w:rsidR="00D13529" w:rsidRPr="00D13529" w:rsidRDefault="00D13529" w:rsidP="00D13529">
      <w:pPr>
        <w:rPr>
          <w:lang w:val="pt-BR"/>
        </w:rPr>
      </w:pPr>
    </w:p>
    <w:p w14:paraId="0ECEE1B6" w14:textId="31B5C342" w:rsidR="00D13529" w:rsidRPr="00D13529" w:rsidRDefault="00D13529" w:rsidP="00D13529">
      <w:pPr>
        <w:rPr>
          <w:lang w:val="pt-BR"/>
        </w:rPr>
      </w:pPr>
    </w:p>
    <w:p w14:paraId="25108109" w14:textId="053309BE" w:rsidR="00D13529" w:rsidRPr="00D13529" w:rsidRDefault="00D13529" w:rsidP="00D13529">
      <w:pPr>
        <w:rPr>
          <w:lang w:val="pt-BR"/>
        </w:rPr>
      </w:pPr>
    </w:p>
    <w:p w14:paraId="12097ED7" w14:textId="1153B628" w:rsidR="00D13529" w:rsidRPr="00D13529" w:rsidRDefault="00D13529" w:rsidP="00D13529">
      <w:pPr>
        <w:rPr>
          <w:lang w:val="pt-BR"/>
        </w:rPr>
      </w:pPr>
    </w:p>
    <w:p w14:paraId="537FCAE9" w14:textId="68983731" w:rsidR="00D13529" w:rsidRPr="00D13529" w:rsidRDefault="00D13529" w:rsidP="00D13529">
      <w:pPr>
        <w:rPr>
          <w:lang w:val="pt-BR"/>
        </w:rPr>
      </w:pPr>
    </w:p>
    <w:p w14:paraId="328A37E1" w14:textId="7B8E8DD9" w:rsidR="00D13529" w:rsidRPr="00D13529" w:rsidRDefault="00D13529" w:rsidP="00D13529">
      <w:pPr>
        <w:rPr>
          <w:lang w:val="pt-BR"/>
        </w:rPr>
      </w:pPr>
    </w:p>
    <w:p w14:paraId="26E4B93E" w14:textId="2FA3394B" w:rsidR="00D13529" w:rsidRPr="00D13529" w:rsidRDefault="00D13529" w:rsidP="00D13529">
      <w:pPr>
        <w:rPr>
          <w:lang w:val="pt-BR"/>
        </w:rPr>
      </w:pPr>
    </w:p>
    <w:p w14:paraId="23D9CDCF" w14:textId="75B956B0" w:rsidR="00D13529" w:rsidRPr="00D13529" w:rsidRDefault="00D13529" w:rsidP="00D13529">
      <w:pPr>
        <w:rPr>
          <w:lang w:val="pt-BR"/>
        </w:rPr>
      </w:pPr>
    </w:p>
    <w:p w14:paraId="623F8BA1" w14:textId="3ADC9CB2" w:rsidR="00D13529" w:rsidRPr="00D13529" w:rsidRDefault="00D13529" w:rsidP="00D13529">
      <w:pPr>
        <w:rPr>
          <w:lang w:val="pt-BR"/>
        </w:rPr>
      </w:pPr>
    </w:p>
    <w:p w14:paraId="3C742025" w14:textId="5B7D7C26" w:rsidR="00D13529" w:rsidRPr="00D13529" w:rsidRDefault="00D13529" w:rsidP="00D13529">
      <w:pPr>
        <w:rPr>
          <w:lang w:val="pt-BR"/>
        </w:rPr>
      </w:pPr>
    </w:p>
    <w:p w14:paraId="403519F2" w14:textId="453847B2" w:rsidR="00D13529" w:rsidRPr="00D13529" w:rsidRDefault="00D13529" w:rsidP="00D13529">
      <w:pPr>
        <w:rPr>
          <w:lang w:val="pt-BR"/>
        </w:rPr>
      </w:pPr>
    </w:p>
    <w:p w14:paraId="0C35539D" w14:textId="2DD1F195" w:rsidR="00D13529" w:rsidRDefault="00A16C2E" w:rsidP="00D13529">
      <w:pPr>
        <w:rPr>
          <w:lang w:val="pt-BR"/>
        </w:rPr>
      </w:pPr>
      <w:r w:rsidRPr="003B63CC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35DDFD4" wp14:editId="6A2DBE56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996810" cy="2715768"/>
                <wp:effectExtent l="0" t="0" r="4445" b="8890"/>
                <wp:wrapNone/>
                <wp:docPr id="60" name="Forma Livre: Forma 60" descr="Gradiente verde no retâ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96810" cy="2715768"/>
                        </a:xfrm>
                        <a:custGeom>
                          <a:avLst/>
                          <a:gdLst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2906395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1896461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38110" h="2906395">
                              <a:moveTo>
                                <a:pt x="0" y="0"/>
                              </a:moveTo>
                              <a:lnTo>
                                <a:pt x="7738110" y="0"/>
                              </a:lnTo>
                              <a:lnTo>
                                <a:pt x="7738110" y="1896461"/>
                              </a:lnTo>
                              <a:lnTo>
                                <a:pt x="0" y="29063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lin ang="192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D68D1" w14:textId="77777777" w:rsidR="009F48B7" w:rsidRDefault="009F48B7" w:rsidP="009F48B7">
                            <w:r>
                              <w:tab/>
                            </w:r>
                          </w:p>
                          <w:p w14:paraId="484AD5B8" w14:textId="77777777" w:rsidR="009F48B7" w:rsidRDefault="009F48B7" w:rsidP="009F48B7"/>
                          <w:p w14:paraId="79F5CBBB" w14:textId="77777777" w:rsidR="009F48B7" w:rsidRDefault="009F48B7" w:rsidP="009F48B7"/>
                          <w:p w14:paraId="6595C79B" w14:textId="77777777" w:rsidR="009F48B7" w:rsidRDefault="009F48B7" w:rsidP="009F48B7"/>
                          <w:p w14:paraId="3E177D1F" w14:textId="77777777" w:rsidR="009F48B7" w:rsidRDefault="009F48B7" w:rsidP="009F48B7"/>
                          <w:p w14:paraId="2627D2C0" w14:textId="77777777" w:rsidR="009F48B7" w:rsidRDefault="009F48B7" w:rsidP="009F48B7"/>
                          <w:p w14:paraId="60CCC3F9" w14:textId="77777777" w:rsidR="009F48B7" w:rsidRDefault="009F48B7" w:rsidP="009F48B7"/>
                          <w:p w14:paraId="2A871873" w14:textId="77777777" w:rsidR="009F48B7" w:rsidRDefault="009F48B7" w:rsidP="009F48B7"/>
                          <w:p w14:paraId="1BC1CA52" w14:textId="77777777" w:rsidR="009F48B7" w:rsidRDefault="009F48B7" w:rsidP="009F48B7"/>
                          <w:p w14:paraId="747B7DC2" w14:textId="77777777" w:rsidR="009F48B7" w:rsidRDefault="009F48B7" w:rsidP="009F48B7"/>
                          <w:p w14:paraId="409470BD" w14:textId="77777777" w:rsidR="009F48B7" w:rsidRDefault="009F48B7" w:rsidP="009F48B7"/>
                          <w:p w14:paraId="19B5E6D8" w14:textId="77777777" w:rsidR="009F48B7" w:rsidRDefault="009F48B7" w:rsidP="009F48B7"/>
                          <w:p w14:paraId="72659A52" w14:textId="77777777" w:rsidR="009F48B7" w:rsidRDefault="009F48B7" w:rsidP="009F48B7"/>
                          <w:p w14:paraId="3EDE4249" w14:textId="77777777" w:rsidR="009F48B7" w:rsidRDefault="009F48B7" w:rsidP="009F48B7"/>
                          <w:p w14:paraId="6FA1C627" w14:textId="77777777" w:rsidR="009F48B7" w:rsidRDefault="009F48B7" w:rsidP="009F48B7"/>
                          <w:p w14:paraId="2C3BCBFE" w14:textId="77777777" w:rsidR="009F48B7" w:rsidRDefault="009F48B7" w:rsidP="009F48B7"/>
                          <w:p w14:paraId="0D0D92A3" w14:textId="77777777" w:rsidR="009F48B7" w:rsidRDefault="009F48B7" w:rsidP="009F48B7"/>
                          <w:p w14:paraId="5CBF3601" w14:textId="77777777" w:rsidR="009F48B7" w:rsidRDefault="009F48B7" w:rsidP="009F48B7"/>
                          <w:p w14:paraId="2E87A672" w14:textId="77777777" w:rsidR="009F48B7" w:rsidRDefault="009F48B7" w:rsidP="009F48B7"/>
                          <w:p w14:paraId="25093457" w14:textId="77777777" w:rsidR="009F48B7" w:rsidRDefault="009F48B7" w:rsidP="009F48B7"/>
                          <w:p w14:paraId="6D29A7AC" w14:textId="77777777" w:rsidR="009F48B7" w:rsidRDefault="009F48B7" w:rsidP="009F48B7"/>
                          <w:p w14:paraId="721268EB" w14:textId="77777777" w:rsidR="009F48B7" w:rsidRDefault="009F48B7" w:rsidP="009F48B7"/>
                          <w:p w14:paraId="474FEDE4" w14:textId="77777777" w:rsidR="009F48B7" w:rsidRDefault="009F48B7" w:rsidP="009F48B7"/>
                          <w:p w14:paraId="60661AAB" w14:textId="77777777" w:rsidR="009F48B7" w:rsidRDefault="009F48B7" w:rsidP="009F48B7"/>
                          <w:p w14:paraId="4819FFF7" w14:textId="77777777" w:rsidR="009F48B7" w:rsidRDefault="009F48B7" w:rsidP="009F48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DFD4" id="Forma Livre: Forma 60" o:spid="_x0000_s1055" alt="Gradiente verde no retângulo" style="position:absolute;margin-left:0;margin-top:0;width:629.65pt;height:213.85pt;rotation:180;z-index:-2515896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" adj="-11796480,,5400" path="m,l7738110,r,1896461l,2906395,,xe" fillcolor="#c7beef [1302]" stroked="f" strokeweight="2pt">
                <v:fill color2="#482cbc [3208]" rotate="t" angle="58" focus="100%" type="gradient">
                  <o:fill v:ext="view" type="gradientUnscaled"/>
                </v:fill>
                <v:stroke joinstyle="miter"/>
                <v:formulas/>
                <v:path arrowok="t" o:connecttype="custom" o:connectlocs="0,0;7996810,0;7996810,1772074;0,2715768;0,0" o:connectangles="0,0,0,0,0" textboxrect="0,0,7738110,2906395"/>
                <v:textbox>
                  <w:txbxContent>
                    <w:p w14:paraId="091D68D1" w14:textId="77777777" w:rsidR="009F48B7" w:rsidRDefault="009F48B7" w:rsidP="009F48B7">
                      <w:r>
                        <w:tab/>
                      </w:r>
                    </w:p>
                    <w:p w14:paraId="484AD5B8" w14:textId="77777777" w:rsidR="009F48B7" w:rsidRDefault="009F48B7" w:rsidP="009F48B7"/>
                    <w:p w14:paraId="79F5CBBB" w14:textId="77777777" w:rsidR="009F48B7" w:rsidRDefault="009F48B7" w:rsidP="009F48B7"/>
                    <w:p w14:paraId="6595C79B" w14:textId="77777777" w:rsidR="009F48B7" w:rsidRDefault="009F48B7" w:rsidP="009F48B7"/>
                    <w:p w14:paraId="3E177D1F" w14:textId="77777777" w:rsidR="009F48B7" w:rsidRDefault="009F48B7" w:rsidP="009F48B7"/>
                    <w:p w14:paraId="2627D2C0" w14:textId="77777777" w:rsidR="009F48B7" w:rsidRDefault="009F48B7" w:rsidP="009F48B7"/>
                    <w:p w14:paraId="60CCC3F9" w14:textId="77777777" w:rsidR="009F48B7" w:rsidRDefault="009F48B7" w:rsidP="009F48B7"/>
                    <w:p w14:paraId="2A871873" w14:textId="77777777" w:rsidR="009F48B7" w:rsidRDefault="009F48B7" w:rsidP="009F48B7"/>
                    <w:p w14:paraId="1BC1CA52" w14:textId="77777777" w:rsidR="009F48B7" w:rsidRDefault="009F48B7" w:rsidP="009F48B7"/>
                    <w:p w14:paraId="747B7DC2" w14:textId="77777777" w:rsidR="009F48B7" w:rsidRDefault="009F48B7" w:rsidP="009F48B7"/>
                    <w:p w14:paraId="409470BD" w14:textId="77777777" w:rsidR="009F48B7" w:rsidRDefault="009F48B7" w:rsidP="009F48B7"/>
                    <w:p w14:paraId="19B5E6D8" w14:textId="77777777" w:rsidR="009F48B7" w:rsidRDefault="009F48B7" w:rsidP="009F48B7"/>
                    <w:p w14:paraId="72659A52" w14:textId="77777777" w:rsidR="009F48B7" w:rsidRDefault="009F48B7" w:rsidP="009F48B7"/>
                    <w:p w14:paraId="3EDE4249" w14:textId="77777777" w:rsidR="009F48B7" w:rsidRDefault="009F48B7" w:rsidP="009F48B7"/>
                    <w:p w14:paraId="6FA1C627" w14:textId="77777777" w:rsidR="009F48B7" w:rsidRDefault="009F48B7" w:rsidP="009F48B7"/>
                    <w:p w14:paraId="2C3BCBFE" w14:textId="77777777" w:rsidR="009F48B7" w:rsidRDefault="009F48B7" w:rsidP="009F48B7"/>
                    <w:p w14:paraId="0D0D92A3" w14:textId="77777777" w:rsidR="009F48B7" w:rsidRDefault="009F48B7" w:rsidP="009F48B7"/>
                    <w:p w14:paraId="5CBF3601" w14:textId="77777777" w:rsidR="009F48B7" w:rsidRDefault="009F48B7" w:rsidP="009F48B7"/>
                    <w:p w14:paraId="2E87A672" w14:textId="77777777" w:rsidR="009F48B7" w:rsidRDefault="009F48B7" w:rsidP="009F48B7"/>
                    <w:p w14:paraId="25093457" w14:textId="77777777" w:rsidR="009F48B7" w:rsidRDefault="009F48B7" w:rsidP="009F48B7"/>
                    <w:p w14:paraId="6D29A7AC" w14:textId="77777777" w:rsidR="009F48B7" w:rsidRDefault="009F48B7" w:rsidP="009F48B7"/>
                    <w:p w14:paraId="721268EB" w14:textId="77777777" w:rsidR="009F48B7" w:rsidRDefault="009F48B7" w:rsidP="009F48B7"/>
                    <w:p w14:paraId="474FEDE4" w14:textId="77777777" w:rsidR="009F48B7" w:rsidRDefault="009F48B7" w:rsidP="009F48B7"/>
                    <w:p w14:paraId="60661AAB" w14:textId="77777777" w:rsidR="009F48B7" w:rsidRDefault="009F48B7" w:rsidP="009F48B7"/>
                    <w:p w14:paraId="4819FFF7" w14:textId="77777777" w:rsidR="009F48B7" w:rsidRDefault="009F48B7" w:rsidP="009F48B7"/>
                  </w:txbxContent>
                </v:textbox>
                <w10:wrap anchorx="page" anchory="page"/>
              </v:shape>
            </w:pict>
          </mc:Fallback>
        </mc:AlternateContent>
      </w:r>
    </w:p>
    <w:p w14:paraId="3A5DE100" w14:textId="4DA2976B" w:rsidR="00D13529" w:rsidRPr="00D13529" w:rsidRDefault="00D13529" w:rsidP="00D13529">
      <w:pPr>
        <w:rPr>
          <w:lang w:val="pt-BR"/>
        </w:rPr>
      </w:pPr>
    </w:p>
    <w:p w14:paraId="5AAC7315" w14:textId="5E6242FC" w:rsidR="00D13529" w:rsidRDefault="00D13529" w:rsidP="00D13529">
      <w:pPr>
        <w:rPr>
          <w:lang w:val="pt-BR"/>
        </w:rPr>
      </w:pPr>
    </w:p>
    <w:p w14:paraId="42801E20" w14:textId="59F14638" w:rsidR="00D13529" w:rsidRDefault="00D13529" w:rsidP="00D13529">
      <w:pPr>
        <w:tabs>
          <w:tab w:val="left" w:pos="6602"/>
        </w:tabs>
        <w:rPr>
          <w:lang w:val="pt-BR"/>
        </w:rPr>
      </w:pPr>
      <w:r>
        <w:rPr>
          <w:lang w:val="pt-BR"/>
        </w:rPr>
        <w:tab/>
        <w:t xml:space="preserve">                                 </w:t>
      </w:r>
    </w:p>
    <w:p w14:paraId="3F0DB708" w14:textId="64152776" w:rsidR="00D13529" w:rsidRDefault="00D13529" w:rsidP="00D13529">
      <w:pPr>
        <w:tabs>
          <w:tab w:val="left" w:pos="6602"/>
        </w:tabs>
        <w:rPr>
          <w:lang w:val="pt-BR"/>
        </w:rPr>
      </w:pPr>
    </w:p>
    <w:p w14:paraId="1A97D2CE" w14:textId="4D7EE2C1" w:rsidR="00EF4F8C" w:rsidRDefault="00EF4F8C" w:rsidP="00D13529">
      <w:pPr>
        <w:tabs>
          <w:tab w:val="left" w:pos="6602"/>
        </w:tabs>
        <w:rPr>
          <w:lang w:val="pt-BR"/>
        </w:rPr>
      </w:pPr>
    </w:p>
    <w:p w14:paraId="17CDEF9D" w14:textId="526E2A48" w:rsidR="00EF4F8C" w:rsidRDefault="00EF4F8C" w:rsidP="00D13529">
      <w:pPr>
        <w:tabs>
          <w:tab w:val="left" w:pos="6602"/>
        </w:tabs>
        <w:rPr>
          <w:lang w:val="pt-BR"/>
        </w:rPr>
      </w:pPr>
    </w:p>
    <w:p w14:paraId="6758FA99" w14:textId="3B57AE99" w:rsidR="00EF4F8C" w:rsidRPr="00D13529" w:rsidRDefault="00EF4F8C" w:rsidP="00D13529">
      <w:pPr>
        <w:tabs>
          <w:tab w:val="left" w:pos="6602"/>
        </w:tabs>
        <w:rPr>
          <w:lang w:val="pt-BR"/>
        </w:rPr>
      </w:pPr>
    </w:p>
    <w:sectPr w:rsidR="00EF4F8C" w:rsidRPr="00D13529" w:rsidSect="00BB3092">
      <w:headerReference w:type="even" r:id="rId20"/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4E977" w14:textId="77777777" w:rsidR="005764DE" w:rsidRDefault="005764DE">
      <w:pPr>
        <w:spacing w:line="240" w:lineRule="auto"/>
      </w:pPr>
      <w:r>
        <w:separator/>
      </w:r>
    </w:p>
    <w:p w14:paraId="622D477B" w14:textId="77777777" w:rsidR="005764DE" w:rsidRDefault="005764DE"/>
  </w:endnote>
  <w:endnote w:type="continuationSeparator" w:id="0">
    <w:p w14:paraId="17B55B61" w14:textId="77777777" w:rsidR="005764DE" w:rsidRDefault="005764DE">
      <w:pPr>
        <w:spacing w:line="240" w:lineRule="auto"/>
      </w:pPr>
      <w:r>
        <w:continuationSeparator/>
      </w:r>
    </w:p>
    <w:p w14:paraId="237F4DF7" w14:textId="77777777" w:rsidR="005764DE" w:rsidRDefault="005764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AFAC2" w14:textId="60EA9B01" w:rsidR="007201A7" w:rsidRPr="001F37E4" w:rsidRDefault="007201A7">
    <w:pPr>
      <w:pStyle w:val="Rodap"/>
      <w:rPr>
        <w:lang w:val="pt-BR"/>
      </w:rPr>
    </w:pPr>
  </w:p>
  <w:p w14:paraId="6E828691" w14:textId="59339CB1" w:rsidR="007201A7" w:rsidRPr="001F37E4" w:rsidRDefault="007201A7" w:rsidP="009E421B">
    <w:pPr>
      <w:jc w:val="center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3363F" w14:textId="77777777" w:rsidR="00DD0E23" w:rsidRPr="00DD0E23" w:rsidRDefault="00DD0E23" w:rsidP="00DD0E23">
    <w:pPr>
      <w:pStyle w:val="Estilo1"/>
      <w:framePr w:wrap="around" w:hAnchor="page" w:x="5281" w:y="1331"/>
      <w:rPr>
        <w:lang w:val="pt-BR"/>
      </w:rPr>
    </w:pPr>
    <w:r w:rsidRPr="00DD0E23">
      <w:rPr>
        <w:lang w:val="pt-BR"/>
      </w:rPr>
      <w:t>EQUIPE JAVAMOS</w:t>
    </w:r>
  </w:p>
  <w:p w14:paraId="6789C19E" w14:textId="5A51D137" w:rsidR="00A36725" w:rsidRDefault="00A14F64" w:rsidP="00DD0E23">
    <w:pPr>
      <w:pStyle w:val="Rodap"/>
      <w:ind w:firstLine="720"/>
      <w:jc w:val="center"/>
      <w:rPr>
        <w:lang w:val="pt-BR"/>
      </w:rPr>
    </w:pPr>
    <w:r>
      <w:rPr>
        <w:noProof/>
        <w:lang w:val="pt-BR" w:bidi="pt-BR"/>
      </w:rPr>
      <w:drawing>
        <wp:inline distT="0" distB="0" distL="0" distR="0" wp14:anchorId="56325C9E" wp14:editId="2A503590">
          <wp:extent cx="1685925" cy="732052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2643" cy="7610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36725" w:rsidRPr="003B63CC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504224D6" wp14:editId="15F8F612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orma Livre: Forma 8" descr="Gradiente verde no 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51BEB6" w14:textId="67A9A448" w:rsidR="00A36725" w:rsidRDefault="00DD0E23" w:rsidP="00A36725">
                          <w: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4224D6" id="Forma Livre: Forma 8" o:spid="_x0000_s1058" alt="Gradiente verde no retângulo" style="position:absolute;left:0;text-align:left;margin-left:-6.5pt;margin-top:675.35pt;width:627.85pt;height:213.85pt;rotation:180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" adj="-11796480,,5400" path="m,l7738110,r,1896461l,2906395,,xe" fillcolor="#c7beef [1302]" stroked="f" strokeweight="2pt">
              <v:fill color2="#482cbc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B51BEB6" w14:textId="67A9A448" w:rsidR="00A36725" w:rsidRDefault="00DD0E23" w:rsidP="00A36725">
                    <w: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19145" w14:textId="77777777" w:rsidR="005764DE" w:rsidRDefault="005764DE">
      <w:pPr>
        <w:spacing w:line="240" w:lineRule="auto"/>
      </w:pPr>
      <w:r>
        <w:separator/>
      </w:r>
    </w:p>
    <w:p w14:paraId="248F0399" w14:textId="77777777" w:rsidR="005764DE" w:rsidRDefault="005764DE"/>
  </w:footnote>
  <w:footnote w:type="continuationSeparator" w:id="0">
    <w:p w14:paraId="484CDEC6" w14:textId="77777777" w:rsidR="005764DE" w:rsidRDefault="005764DE">
      <w:pPr>
        <w:spacing w:line="240" w:lineRule="auto"/>
      </w:pPr>
      <w:r>
        <w:continuationSeparator/>
      </w:r>
    </w:p>
    <w:p w14:paraId="480B3AE7" w14:textId="77777777" w:rsidR="005764DE" w:rsidRDefault="005764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20EF" w14:textId="07473E21" w:rsidR="00102F59" w:rsidRDefault="005764DE">
    <w:pPr>
      <w:pStyle w:val="Cabealho"/>
    </w:pPr>
    <w:r>
      <w:rPr>
        <w:noProof/>
      </w:rPr>
      <w:pict w14:anchorId="532727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8422" o:spid="_x0000_s1032" type="#_x0000_t75" style="position:absolute;margin-left:0;margin-top:0;width:530pt;height:482.9pt;z-index:-251653120;mso-position-horizontal:center;mso-position-horizontal-relative:margin;mso-position-vertical:center;mso-position-vertical-relative:margin" o:allowincell="f">
          <v:imagedata r:id="rId1" o:title="laç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54751" w14:textId="2E768042" w:rsidR="007201A7" w:rsidRPr="001F37E4" w:rsidRDefault="008709AE">
    <w:pPr>
      <w:rPr>
        <w:lang w:val="pt-BR"/>
      </w:rPr>
    </w:pPr>
    <w:r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13231DD3" wp14:editId="77406A8C">
              <wp:simplePos x="0" y="0"/>
              <wp:positionH relativeFrom="page">
                <wp:posOffset>20955</wp:posOffset>
              </wp:positionH>
              <wp:positionV relativeFrom="page">
                <wp:posOffset>7620</wp:posOffset>
              </wp:positionV>
              <wp:extent cx="7735824" cy="4160520"/>
              <wp:effectExtent l="0" t="0" r="2540" b="0"/>
              <wp:wrapNone/>
              <wp:docPr id="34" name="Forma Livre: Forma 34" descr="Gradiente verde no 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1813B2" w14:textId="77777777" w:rsidR="008709AE" w:rsidRPr="002252B4" w:rsidRDefault="008709AE" w:rsidP="008709A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231DD3" id="Forma Livre: Forma 34" o:spid="_x0000_s1056" alt="Gradiente verde no retângulo" style="position:absolute;margin-left:1.65pt;margin-top:.6pt;width:609.1pt;height:327.6pt;z-index:-25165926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" adj="-11796480,,5400" path="m,l7738110,r,1896461l,2906395,,xe" fillcolor="#c7beef [1302]" stroked="f" strokeweight="2pt">
              <v:fill color2="#482cbc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2D1813B2" w14:textId="77777777" w:rsidR="008709AE" w:rsidRPr="002252B4" w:rsidRDefault="008709AE" w:rsidP="008709AE"/>
                </w:txbxContent>
              </v:textbox>
              <w10:wrap anchorx="page" anchory="page"/>
            </v:shape>
          </w:pict>
        </mc:Fallback>
      </mc:AlternateContent>
    </w:r>
    <w:r w:rsidR="005764DE">
      <w:rPr>
        <w:noProof/>
        <w:lang w:val="pt-BR"/>
      </w:rPr>
      <w:pict w14:anchorId="4F818A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8423" o:spid="_x0000_s1033" type="#_x0000_t75" style="position:absolute;margin-left:0;margin-top:0;width:530pt;height:482.9pt;z-index:-251652096;mso-position-horizontal:center;mso-position-horizontal-relative:margin;mso-position-vertical:center;mso-position-vertical-relative:margin" o:allowincell="f">
          <v:imagedata r:id="rId1" o:title="laço" gain="19661f" blacklevel="22938f"/>
          <w10:wrap anchorx="margin" anchory="margin"/>
        </v:shape>
      </w:pict>
    </w:r>
  </w:p>
  <w:p w14:paraId="642DCEC8" w14:textId="77777777" w:rsidR="007201A7" w:rsidRPr="001F37E4" w:rsidRDefault="007201A7">
    <w:pPr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91FE6" w14:textId="6A3FC4C0" w:rsidR="00A36725" w:rsidRDefault="00A27361">
    <w:pPr>
      <w:pStyle w:val="Cabealho"/>
    </w:pPr>
    <w:r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A5EB972" wp14:editId="2B6BDB3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35824" cy="3886200"/>
              <wp:effectExtent l="0" t="0" r="2540" b="0"/>
              <wp:wrapNone/>
              <wp:docPr id="5" name="Forma Livre: Forma 5" descr="Gradiente verde no 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388620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76B62D" w14:textId="72910F3D" w:rsidR="00A36725" w:rsidRPr="002252B4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5EB972" id="Forma Livre: Forma 5" o:spid="_x0000_s1057" alt="Gradiente verde no retângulo" style="position:absolute;margin-left:0;margin-top:0;width:609.1pt;height:306pt;z-index:-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" adj="-11796480,,5400" path="m,l7738110,r,1896461l,2906395,,xe" fillcolor="#c7beef [1302]" stroked="f" strokeweight="2pt">
              <v:fill color2="#482cbc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535797;0,3886200;0,0" o:connectangles="0,0,0,0,0" textboxrect="0,0,7738110,2906395"/>
              <v:textbox>
                <w:txbxContent>
                  <w:p w14:paraId="5B76B62D" w14:textId="72910F3D" w:rsidR="00A36725" w:rsidRPr="002252B4" w:rsidRDefault="00A36725" w:rsidP="00A36725"/>
                </w:txbxContent>
              </v:textbox>
              <w10:wrap anchorx="page" anchory="page"/>
            </v:shape>
          </w:pict>
        </mc:Fallback>
      </mc:AlternateContent>
    </w:r>
    <w:r w:rsidR="005764DE">
      <w:rPr>
        <w:noProof/>
        <w:lang w:val="pt-BR" w:bidi="pt-BR"/>
      </w:rPr>
      <w:pict w14:anchorId="4CF8FE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8421" o:spid="_x0000_s1031" type="#_x0000_t75" style="position:absolute;margin-left:0;margin-top:0;width:530pt;height:482.9pt;z-index:-251654144;mso-position-horizontal:center;mso-position-horizontal-relative:margin;mso-position-vertical:center;mso-position-vertical-relative:margin" o:allowincell="f">
          <v:imagedata r:id="rId1" o:title="laç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1280C8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E6DB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FA032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E4938A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78926C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4320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8930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003AB4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16034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86EA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D6190D"/>
    <w:multiLevelType w:val="hybridMultilevel"/>
    <w:tmpl w:val="C2C24906"/>
    <w:lvl w:ilvl="0" w:tplc="0416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A325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61A304A"/>
    <w:multiLevelType w:val="hybridMultilevel"/>
    <w:tmpl w:val="8E1C41FC"/>
    <w:lvl w:ilvl="0" w:tplc="0416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C637C"/>
    <w:multiLevelType w:val="hybridMultilevel"/>
    <w:tmpl w:val="D05A98E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53EE8"/>
    <w:multiLevelType w:val="hybridMultilevel"/>
    <w:tmpl w:val="10AC017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D5084"/>
    <w:multiLevelType w:val="hybridMultilevel"/>
    <w:tmpl w:val="BE0A373A"/>
    <w:lvl w:ilvl="0" w:tplc="0416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05AA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17782D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7"/>
  </w:num>
  <w:num w:numId="14">
    <w:abstractNumId w:val="13"/>
  </w:num>
  <w:num w:numId="15">
    <w:abstractNumId w:val="12"/>
  </w:num>
  <w:num w:numId="16">
    <w:abstractNumId w:val="14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75"/>
    <w:rsid w:val="00012F94"/>
    <w:rsid w:val="000143B5"/>
    <w:rsid w:val="00017C5A"/>
    <w:rsid w:val="000554E1"/>
    <w:rsid w:val="00064E3E"/>
    <w:rsid w:val="00075E91"/>
    <w:rsid w:val="00077551"/>
    <w:rsid w:val="000A6E91"/>
    <w:rsid w:val="000C374C"/>
    <w:rsid w:val="000E5D6D"/>
    <w:rsid w:val="000E67E2"/>
    <w:rsid w:val="000E7C40"/>
    <w:rsid w:val="00102F59"/>
    <w:rsid w:val="001108A4"/>
    <w:rsid w:val="0013349E"/>
    <w:rsid w:val="0015197B"/>
    <w:rsid w:val="001567AF"/>
    <w:rsid w:val="001567E7"/>
    <w:rsid w:val="001637F2"/>
    <w:rsid w:val="001651E2"/>
    <w:rsid w:val="001817A4"/>
    <w:rsid w:val="001A035C"/>
    <w:rsid w:val="001D1771"/>
    <w:rsid w:val="001D1D40"/>
    <w:rsid w:val="001E4598"/>
    <w:rsid w:val="001F37E4"/>
    <w:rsid w:val="00203410"/>
    <w:rsid w:val="0020743A"/>
    <w:rsid w:val="002252B4"/>
    <w:rsid w:val="002400DD"/>
    <w:rsid w:val="002450DA"/>
    <w:rsid w:val="00263E3B"/>
    <w:rsid w:val="00264280"/>
    <w:rsid w:val="00272CEF"/>
    <w:rsid w:val="002A107B"/>
    <w:rsid w:val="002A30C7"/>
    <w:rsid w:val="002A3DBE"/>
    <w:rsid w:val="002B06E9"/>
    <w:rsid w:val="002C07A6"/>
    <w:rsid w:val="002D1C03"/>
    <w:rsid w:val="002E7603"/>
    <w:rsid w:val="002F5404"/>
    <w:rsid w:val="00306A37"/>
    <w:rsid w:val="00316D06"/>
    <w:rsid w:val="00341BC6"/>
    <w:rsid w:val="00345800"/>
    <w:rsid w:val="00376BAF"/>
    <w:rsid w:val="003B63CC"/>
    <w:rsid w:val="003D23A0"/>
    <w:rsid w:val="003E1F25"/>
    <w:rsid w:val="004134AB"/>
    <w:rsid w:val="00414415"/>
    <w:rsid w:val="00416065"/>
    <w:rsid w:val="004671C6"/>
    <w:rsid w:val="004858C9"/>
    <w:rsid w:val="004870D2"/>
    <w:rsid w:val="0049516E"/>
    <w:rsid w:val="004A10E9"/>
    <w:rsid w:val="00540A26"/>
    <w:rsid w:val="005764DE"/>
    <w:rsid w:val="005817BE"/>
    <w:rsid w:val="005940FB"/>
    <w:rsid w:val="005E1C31"/>
    <w:rsid w:val="005E394D"/>
    <w:rsid w:val="00662DFA"/>
    <w:rsid w:val="00675FA0"/>
    <w:rsid w:val="006B4542"/>
    <w:rsid w:val="006F038A"/>
    <w:rsid w:val="007201A7"/>
    <w:rsid w:val="00767CBB"/>
    <w:rsid w:val="00786668"/>
    <w:rsid w:val="007964AA"/>
    <w:rsid w:val="007A5FDD"/>
    <w:rsid w:val="007B4FC5"/>
    <w:rsid w:val="007C1839"/>
    <w:rsid w:val="007C623B"/>
    <w:rsid w:val="007E0DF2"/>
    <w:rsid w:val="007E1D3F"/>
    <w:rsid w:val="007F6C23"/>
    <w:rsid w:val="00801AEC"/>
    <w:rsid w:val="008426AB"/>
    <w:rsid w:val="00851BB5"/>
    <w:rsid w:val="00865DB9"/>
    <w:rsid w:val="008709AE"/>
    <w:rsid w:val="008802E4"/>
    <w:rsid w:val="0089202B"/>
    <w:rsid w:val="008A78E1"/>
    <w:rsid w:val="008B5297"/>
    <w:rsid w:val="008D61DE"/>
    <w:rsid w:val="008E04D2"/>
    <w:rsid w:val="008F4455"/>
    <w:rsid w:val="00904E95"/>
    <w:rsid w:val="00913866"/>
    <w:rsid w:val="00937ECA"/>
    <w:rsid w:val="009415D1"/>
    <w:rsid w:val="0094192F"/>
    <w:rsid w:val="00947F34"/>
    <w:rsid w:val="0097415E"/>
    <w:rsid w:val="00990DD0"/>
    <w:rsid w:val="009B0BE7"/>
    <w:rsid w:val="009D3F3C"/>
    <w:rsid w:val="009E421B"/>
    <w:rsid w:val="009F48B7"/>
    <w:rsid w:val="00A12816"/>
    <w:rsid w:val="00A14F64"/>
    <w:rsid w:val="00A16C2E"/>
    <w:rsid w:val="00A27361"/>
    <w:rsid w:val="00A277A8"/>
    <w:rsid w:val="00A340F2"/>
    <w:rsid w:val="00A36725"/>
    <w:rsid w:val="00A6005A"/>
    <w:rsid w:val="00A75635"/>
    <w:rsid w:val="00B37251"/>
    <w:rsid w:val="00B66C63"/>
    <w:rsid w:val="00B727BE"/>
    <w:rsid w:val="00B97B9E"/>
    <w:rsid w:val="00BB3092"/>
    <w:rsid w:val="00BB331C"/>
    <w:rsid w:val="00C37AD0"/>
    <w:rsid w:val="00C4000C"/>
    <w:rsid w:val="00C64A92"/>
    <w:rsid w:val="00C7168E"/>
    <w:rsid w:val="00C76916"/>
    <w:rsid w:val="00CC741B"/>
    <w:rsid w:val="00CE3710"/>
    <w:rsid w:val="00CE44E0"/>
    <w:rsid w:val="00CE7B3E"/>
    <w:rsid w:val="00CF2287"/>
    <w:rsid w:val="00D02247"/>
    <w:rsid w:val="00D13529"/>
    <w:rsid w:val="00D321A2"/>
    <w:rsid w:val="00D33124"/>
    <w:rsid w:val="00D73210"/>
    <w:rsid w:val="00DA6047"/>
    <w:rsid w:val="00DD0E23"/>
    <w:rsid w:val="00DD157C"/>
    <w:rsid w:val="00E21975"/>
    <w:rsid w:val="00E23C27"/>
    <w:rsid w:val="00EB63A0"/>
    <w:rsid w:val="00EC16CD"/>
    <w:rsid w:val="00EF4F8C"/>
    <w:rsid w:val="00F41F76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9C64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pt-PT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7E4"/>
    <w:rPr>
      <w:rFonts w:ascii="Microsoft Sans Serif" w:hAnsi="Microsoft Sans Serif" w:cs="Microsoft Sans Serif"/>
      <w:sz w:val="24"/>
    </w:rPr>
  </w:style>
  <w:style w:type="paragraph" w:styleId="Ttulo1">
    <w:name w:val="heading 1"/>
    <w:basedOn w:val="Normal"/>
    <w:link w:val="Ttulo1Char"/>
    <w:autoRedefine/>
    <w:uiPriority w:val="2"/>
    <w:qFormat/>
    <w:rsid w:val="001F37E4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Ttulo2">
    <w:name w:val="heading 2"/>
    <w:basedOn w:val="Normal"/>
    <w:link w:val="Ttulo2Char"/>
    <w:uiPriority w:val="2"/>
    <w:unhideWhenUsed/>
    <w:qFormat/>
    <w:rsid w:val="001F37E4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1F37E4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481346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1F37E4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491347" w:themeColor="accent1" w:themeShade="80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1F37E4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1F37E4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481346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1F37E4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481346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1F37E4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301D7D" w:themeColor="accent3" w:themeShade="80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1F37E4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301D7D" w:themeColor="accent3" w:themeShade="8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semiHidden/>
    <w:unhideWhenUsed/>
    <w:qFormat/>
    <w:rsid w:val="001F37E4"/>
    <w:rPr>
      <w:rFonts w:ascii="Microsoft Sans Serif" w:hAnsi="Microsoft Sans Serif" w:cs="Microsoft Sans Serif"/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1F37E4"/>
    <w:rPr>
      <w:rFonts w:ascii="Microsoft Sans Serif" w:hAnsi="Microsoft Sans Serif" w:cs="Microsoft Sans Serif"/>
      <w:b/>
      <w:bCs/>
      <w:caps w:val="0"/>
      <w:smallCaps/>
      <w:color w:val="491347" w:themeColor="accent1" w:themeShade="80"/>
      <w:spacing w:val="0"/>
    </w:rPr>
  </w:style>
  <w:style w:type="character" w:customStyle="1" w:styleId="Ttulo1Char">
    <w:name w:val="Título 1 Char"/>
    <w:basedOn w:val="Fontepargpadro"/>
    <w:link w:val="Ttulo1"/>
    <w:uiPriority w:val="2"/>
    <w:rsid w:val="001F37E4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har"/>
    <w:uiPriority w:val="1"/>
    <w:qFormat/>
    <w:rsid w:val="001F37E4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1F37E4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Cabealho">
    <w:name w:val="header"/>
    <w:basedOn w:val="Normal"/>
    <w:link w:val="CabealhoChar"/>
    <w:uiPriority w:val="99"/>
    <w:rsid w:val="001F37E4"/>
    <w:pPr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37E4"/>
    <w:rPr>
      <w:rFonts w:ascii="Microsoft Sans Serif" w:hAnsi="Microsoft Sans Serif" w:cs="Microsoft Sans Serif"/>
      <w:sz w:val="24"/>
    </w:rPr>
  </w:style>
  <w:style w:type="character" w:styleId="TextodoEspaoReservado">
    <w:name w:val="Placeholder Text"/>
    <w:basedOn w:val="Fontepargpadro"/>
    <w:uiPriority w:val="99"/>
    <w:semiHidden/>
    <w:rsid w:val="001F37E4"/>
    <w:rPr>
      <w:rFonts w:ascii="Microsoft Sans Serif" w:hAnsi="Microsoft Sans Serif" w:cs="Microsoft Sans Serif"/>
      <w:color w:val="808080"/>
    </w:rPr>
  </w:style>
  <w:style w:type="table" w:styleId="Tabelacomgrade">
    <w:name w:val="Table Grid"/>
    <w:basedOn w:val="Tabelanormal"/>
    <w:uiPriority w:val="39"/>
    <w:rsid w:val="001F37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2"/>
    <w:semiHidden/>
    <w:rsid w:val="001F37E4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Direitanormal">
    <w:name w:val="Direita normal"/>
    <w:basedOn w:val="Normal"/>
    <w:qFormat/>
    <w:rsid w:val="001F37E4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F37E4"/>
    <w:rPr>
      <w:rFonts w:ascii="Franklin Gothic Demi" w:eastAsiaTheme="majorEastAsia" w:hAnsi="Franklin Gothic Demi" w:cstheme="majorBidi"/>
      <w:color w:val="481346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2"/>
    <w:semiHidden/>
    <w:rsid w:val="001F37E4"/>
    <w:rPr>
      <w:rFonts w:ascii="Franklin Gothic Demi" w:eastAsiaTheme="majorEastAsia" w:hAnsi="Franklin Gothic Demi" w:cstheme="majorBidi"/>
      <w:color w:val="301D7D" w:themeColor="accent3" w:themeShade="80"/>
      <w:sz w:val="24"/>
      <w:szCs w:val="21"/>
    </w:rPr>
  </w:style>
  <w:style w:type="paragraph" w:styleId="Rodap">
    <w:name w:val="footer"/>
    <w:basedOn w:val="Normal"/>
    <w:link w:val="RodapChar"/>
    <w:uiPriority w:val="99"/>
    <w:unhideWhenUsed/>
    <w:rsid w:val="001F37E4"/>
    <w:rPr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F37E4"/>
    <w:rPr>
      <w:rFonts w:ascii="Microsoft Sans Serif" w:hAnsi="Microsoft Sans Serif" w:cs="Microsoft Sans Serif"/>
      <w:sz w:val="24"/>
      <w:lang w:eastAsia="en-US"/>
    </w:rPr>
  </w:style>
  <w:style w:type="table" w:styleId="TabeladeGradeClara">
    <w:name w:val="Grid Table Light"/>
    <w:basedOn w:val="Tabelanormal"/>
    <w:uiPriority w:val="40"/>
    <w:rsid w:val="001F37E4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har">
    <w:name w:val="Título 2 Char"/>
    <w:basedOn w:val="Fontepargpadro"/>
    <w:link w:val="Ttulo2"/>
    <w:uiPriority w:val="2"/>
    <w:rsid w:val="001F37E4"/>
    <w:rPr>
      <w:rFonts w:ascii="Franklin Gothic Demi" w:hAnsi="Franklin Gothic Demi" w:cs="Microsoft Sans Serif"/>
      <w:spacing w:val="40"/>
      <w:sz w:val="24"/>
    </w:rPr>
  </w:style>
  <w:style w:type="table" w:customStyle="1" w:styleId="Informaesdevendas">
    <w:name w:val="Informações de vendas"/>
    <w:basedOn w:val="Tabelanormal"/>
    <w:uiPriority w:val="99"/>
    <w:rsid w:val="001F37E4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C7BEEF" w:themeFill="accent3" w:themeFillTint="66"/>
      </w:tcPr>
    </w:tblStylePr>
  </w:style>
  <w:style w:type="table" w:customStyle="1" w:styleId="Tabeladecontedo">
    <w:name w:val="Tabela de conteúdo"/>
    <w:basedOn w:val="Tabelanormal"/>
    <w:uiPriority w:val="99"/>
    <w:rsid w:val="001F37E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har">
    <w:name w:val="Título 9 Char"/>
    <w:basedOn w:val="Fontepargpadro"/>
    <w:link w:val="Ttulo9"/>
    <w:uiPriority w:val="2"/>
    <w:semiHidden/>
    <w:rsid w:val="001F37E4"/>
    <w:rPr>
      <w:rFonts w:ascii="Franklin Gothic Demi" w:eastAsiaTheme="majorEastAsia" w:hAnsi="Franklin Gothic Demi" w:cstheme="majorBidi"/>
      <w:b/>
      <w:iCs/>
      <w:color w:val="301D7D" w:themeColor="accent3" w:themeShade="80"/>
      <w:sz w:val="24"/>
      <w:szCs w:val="21"/>
    </w:rPr>
  </w:style>
  <w:style w:type="table" w:customStyle="1" w:styleId="Totaldatabela">
    <w:name w:val="Total da tabela"/>
    <w:basedOn w:val="Tabelanormal"/>
    <w:uiPriority w:val="99"/>
    <w:rsid w:val="001F37E4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SimplesTabela2">
    <w:name w:val="Plain Table 2"/>
    <w:basedOn w:val="Tabelanormal"/>
    <w:uiPriority w:val="42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1F37E4"/>
    <w:rPr>
      <w:rFonts w:ascii="Franklin Gothic Demi" w:eastAsiaTheme="majorEastAsia" w:hAnsi="Franklin Gothic Demi" w:cstheme="majorBidi"/>
      <w:color w:val="481346" w:themeColor="accent1" w:themeShade="7F"/>
      <w:sz w:val="24"/>
      <w:szCs w:val="24"/>
    </w:rPr>
  </w:style>
  <w:style w:type="paragraph" w:customStyle="1" w:styleId="Estilo1">
    <w:name w:val="Estilo1"/>
    <w:basedOn w:val="Normal"/>
    <w:link w:val="Caracteredeestilo1"/>
    <w:qFormat/>
    <w:rsid w:val="00341BC6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472CBB" w:themeColor="accent3" w:themeShade="BF"/>
      <w:spacing w:val="4"/>
      <w:sz w:val="26"/>
      <w:szCs w:val="28"/>
    </w:rPr>
  </w:style>
  <w:style w:type="character" w:customStyle="1" w:styleId="Caracteredeestilo1">
    <w:name w:val="Caractere de estilo 1"/>
    <w:basedOn w:val="Fontepargpadro"/>
    <w:link w:val="Estilo1"/>
    <w:rsid w:val="00341BC6"/>
    <w:rPr>
      <w:rFonts w:ascii="Franklin Gothic Demi" w:eastAsiaTheme="majorEastAsia" w:hAnsi="Franklin Gothic Demi" w:cs="Microsoft Sans Serif"/>
      <w:color w:val="472CBB" w:themeColor="accent3" w:themeShade="BF"/>
      <w:spacing w:val="4"/>
      <w:sz w:val="26"/>
      <w:szCs w:val="28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F37E4"/>
    <w:rPr>
      <w:rFonts w:ascii="Franklin Gothic Demi" w:eastAsiaTheme="majorEastAsia" w:hAnsi="Franklin Gothic Demi" w:cstheme="majorBidi"/>
      <w:i/>
      <w:iCs/>
      <w:color w:val="491347" w:themeColor="accent1" w:themeShade="80"/>
      <w:sz w:val="24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F37E4"/>
    <w:rPr>
      <w:rFonts w:ascii="Franklin Gothic Demi" w:eastAsiaTheme="majorEastAsia" w:hAnsi="Franklin Gothic Demi" w:cstheme="majorBidi"/>
      <w:i/>
      <w:iCs/>
      <w:color w:val="481346" w:themeColor="accent1" w:themeShade="7F"/>
      <w:sz w:val="24"/>
    </w:rPr>
  </w:style>
  <w:style w:type="character" w:styleId="nfaseIntensa">
    <w:name w:val="Intense Emphasis"/>
    <w:basedOn w:val="Fontepargpadro"/>
    <w:uiPriority w:val="21"/>
    <w:semiHidden/>
    <w:unhideWhenUsed/>
    <w:qFormat/>
    <w:rsid w:val="001F37E4"/>
    <w:rPr>
      <w:rFonts w:ascii="Microsoft Sans Serif" w:hAnsi="Microsoft Sans Serif" w:cs="Microsoft Sans Serif"/>
      <w:i/>
      <w:iCs/>
      <w:color w:val="491347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1F37E4"/>
    <w:pPr>
      <w:pBdr>
        <w:top w:val="single" w:sz="4" w:space="10" w:color="491347" w:themeColor="accent1" w:themeShade="80"/>
        <w:bottom w:val="single" w:sz="4" w:space="10" w:color="491347" w:themeColor="accent1" w:themeShade="80"/>
      </w:pBdr>
      <w:spacing w:before="360" w:after="360"/>
      <w:ind w:left="864" w:right="864"/>
      <w:jc w:val="center"/>
    </w:pPr>
    <w:rPr>
      <w:i/>
      <w:iCs/>
      <w:color w:val="491347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1F37E4"/>
    <w:rPr>
      <w:rFonts w:ascii="Microsoft Sans Serif" w:hAnsi="Microsoft Sans Serif" w:cs="Microsoft Sans Serif"/>
      <w:i/>
      <w:iCs/>
      <w:color w:val="491347" w:themeColor="accent1" w:themeShade="80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F37E4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491347" w:themeColor="accent1" w:themeShade="80"/>
      <w:spacing w:val="0"/>
      <w:kern w:val="0"/>
      <w:sz w:val="32"/>
      <w:szCs w:val="32"/>
      <w:lang w:eastAsia="ja-JP"/>
    </w:rPr>
  </w:style>
  <w:style w:type="paragraph" w:styleId="Textoembloco">
    <w:name w:val="Block Text"/>
    <w:basedOn w:val="Normal"/>
    <w:uiPriority w:val="99"/>
    <w:semiHidden/>
    <w:unhideWhenUsed/>
    <w:rsid w:val="001F37E4"/>
    <w:pPr>
      <w:pBdr>
        <w:top w:val="single" w:sz="2" w:space="10" w:color="491347" w:themeColor="accent1" w:themeShade="80"/>
        <w:left w:val="single" w:sz="2" w:space="10" w:color="491347" w:themeColor="accent1" w:themeShade="80"/>
        <w:bottom w:val="single" w:sz="2" w:space="10" w:color="491347" w:themeColor="accent1" w:themeShade="80"/>
        <w:right w:val="single" w:sz="2" w:space="10" w:color="491347" w:themeColor="accent1" w:themeShade="80"/>
      </w:pBdr>
      <w:ind w:left="1152" w:right="1152"/>
    </w:pPr>
    <w:rPr>
      <w:i/>
      <w:iCs/>
      <w:color w:val="491347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3F3241" w:themeColor="background2" w:themeShade="4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1B3A7E" w:themeColor="accent6" w:themeShade="80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1F37E4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1F37E4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a">
    <w:name w:val="Date"/>
    <w:basedOn w:val="Normal"/>
    <w:next w:val="Normal"/>
    <w:link w:val="DataChar"/>
    <w:uiPriority w:val="99"/>
    <w:rsid w:val="001F37E4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aChar">
    <w:name w:val="Data Char"/>
    <w:basedOn w:val="Fontepargpadro"/>
    <w:link w:val="Data"/>
    <w:uiPriority w:val="99"/>
    <w:rsid w:val="001F37E4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Meno">
    <w:name w:val="Mention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1F37E4"/>
    <w:pPr>
      <w:numPr>
        <w:numId w:val="11"/>
      </w:numPr>
    </w:pPr>
  </w:style>
  <w:style w:type="numbering" w:styleId="1ai">
    <w:name w:val="Outline List 1"/>
    <w:basedOn w:val="Semlista"/>
    <w:uiPriority w:val="99"/>
    <w:semiHidden/>
    <w:unhideWhenUsed/>
    <w:rsid w:val="001F37E4"/>
    <w:pPr>
      <w:numPr>
        <w:numId w:val="12"/>
      </w:numPr>
    </w:pPr>
  </w:style>
  <w:style w:type="character" w:styleId="CdigoHTML">
    <w:name w:val="HTML Code"/>
    <w:basedOn w:val="Fontepargpadro"/>
    <w:uiPriority w:val="99"/>
    <w:semiHidden/>
    <w:unhideWhenUsed/>
    <w:rsid w:val="001F37E4"/>
    <w:rPr>
      <w:rFonts w:ascii="Consolas" w:hAnsi="Consolas" w:cs="Microsoft Sans Serif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1F37E4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1F37E4"/>
    <w:rPr>
      <w:rFonts w:ascii="Microsoft Sans Serif" w:hAnsi="Microsoft Sans Serif" w:cs="Microsoft Sans Serif"/>
      <w:i/>
      <w:iCs/>
      <w:sz w:val="24"/>
    </w:rPr>
  </w:style>
  <w:style w:type="character" w:styleId="DefinioHTML">
    <w:name w:val="HTML Definition"/>
    <w:basedOn w:val="Fontepargpadro"/>
    <w:uiPriority w:val="99"/>
    <w:semiHidden/>
    <w:unhideWhenUsed/>
    <w:rsid w:val="001F37E4"/>
    <w:rPr>
      <w:rFonts w:ascii="Microsoft Sans Serif" w:hAnsi="Microsoft Sans Serif" w:cs="Microsoft Sans Serif"/>
      <w:i/>
      <w:iCs/>
    </w:rPr>
  </w:style>
  <w:style w:type="character" w:styleId="CitaoHTML">
    <w:name w:val="HTML Cit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1F37E4"/>
    <w:rPr>
      <w:rFonts w:ascii="Consolas" w:hAnsi="Consolas" w:cs="Microsoft Sans Serif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1F37E4"/>
    <w:rPr>
      <w:rFonts w:ascii="Consolas" w:hAnsi="Consolas" w:cs="Microsoft Sans Serif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1F37E4"/>
    <w:rPr>
      <w:rFonts w:ascii="Microsoft Sans Serif" w:hAnsi="Microsoft Sans Serif" w:cs="Microsoft Sans Serif"/>
    </w:rPr>
  </w:style>
  <w:style w:type="character" w:styleId="TecladoHTML">
    <w:name w:val="HTML Keyboard"/>
    <w:basedOn w:val="Fontepargpadro"/>
    <w:uiPriority w:val="99"/>
    <w:semiHidden/>
    <w:unhideWhenUsed/>
    <w:rsid w:val="001F37E4"/>
    <w:rPr>
      <w:rFonts w:ascii="Consolas" w:hAnsi="Consolas" w:cs="Microsoft Sans Serif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37E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37E4"/>
    <w:rPr>
      <w:rFonts w:ascii="Consolas" w:hAnsi="Consolas" w:cs="Microsoft Sans Seri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1F37E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1F37E4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1F37E4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1F37E4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1F37E4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1F37E4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1F37E4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1F37E4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1F37E4"/>
    <w:pPr>
      <w:spacing w:after="100"/>
      <w:ind w:left="1920"/>
    </w:pPr>
  </w:style>
  <w:style w:type="character" w:styleId="RefernciaSutil">
    <w:name w:val="Subtle Reference"/>
    <w:basedOn w:val="Fontepargpadro"/>
    <w:uiPriority w:val="31"/>
    <w:semiHidden/>
    <w:unhideWhenUsed/>
    <w:qFormat/>
    <w:rsid w:val="001F37E4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unhideWhenUsed/>
    <w:qFormat/>
    <w:rsid w:val="001F37E4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278F" w:themeColor="accen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shd w:val="clear" w:color="auto" w:fill="EEBFEC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57D3" w:themeColor="accent2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shd w:val="clear" w:color="auto" w:fill="E6D5F4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5DD9" w:themeColor="accent3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shd w:val="clear" w:color="auto" w:fill="DCD6F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5EB8" w:themeColor="accent4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shd w:val="clear" w:color="auto" w:fill="D9D7ED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82CBC" w:themeColor="accent5"/>
        <w:bottom w:val="single" w:sz="8" w:space="0" w:color="482CB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82CBC" w:themeColor="accent5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482CBC" w:themeColor="accent5"/>
          <w:bottom w:val="single" w:sz="8" w:space="0" w:color="482CB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82CBC" w:themeColor="accent5"/>
          <w:bottom w:val="single" w:sz="8" w:space="0" w:color="482CBC" w:themeColor="accent5"/>
        </w:tcBorders>
      </w:tcPr>
    </w:tblStylePr>
    <w:tblStylePr w:type="band1Vert">
      <w:tblPr/>
      <w:tcPr>
        <w:shd w:val="clear" w:color="auto" w:fill="CFC7F2" w:themeFill="accent5" w:themeFillTint="3F"/>
      </w:tcPr>
    </w:tblStylePr>
    <w:tblStylePr w:type="band1Horz">
      <w:tblPr/>
      <w:tcPr>
        <w:shd w:val="clear" w:color="auto" w:fill="CFC7F2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82DB" w:themeColor="accent6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shd w:val="clear" w:color="auto" w:fill="D5DFF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278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278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278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57D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57D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5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5D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5D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6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5EB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5EB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82CBC" w:themeColor="accent5"/>
        <w:left w:val="single" w:sz="8" w:space="0" w:color="482CBC" w:themeColor="accent5"/>
        <w:bottom w:val="single" w:sz="8" w:space="0" w:color="482CBC" w:themeColor="accent5"/>
        <w:right w:val="single" w:sz="8" w:space="0" w:color="482CB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82CB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82CB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82CB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7F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7F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82D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82D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F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5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6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6F56D7" w:themeColor="accent5" w:themeTint="BF"/>
        <w:left w:val="single" w:sz="8" w:space="0" w:color="6F56D7" w:themeColor="accent5" w:themeTint="BF"/>
        <w:bottom w:val="single" w:sz="8" w:space="0" w:color="6F56D7" w:themeColor="accent5" w:themeTint="BF"/>
        <w:right w:val="single" w:sz="8" w:space="0" w:color="6F56D7" w:themeColor="accent5" w:themeTint="BF"/>
        <w:insideH w:val="single" w:sz="8" w:space="0" w:color="6F56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F56D7" w:themeColor="accent5" w:themeTint="BF"/>
          <w:left w:val="single" w:sz="8" w:space="0" w:color="6F56D7" w:themeColor="accent5" w:themeTint="BF"/>
          <w:bottom w:val="single" w:sz="8" w:space="0" w:color="6F56D7" w:themeColor="accent5" w:themeTint="BF"/>
          <w:right w:val="single" w:sz="8" w:space="0" w:color="6F56D7" w:themeColor="accent5" w:themeTint="BF"/>
          <w:insideH w:val="nil"/>
          <w:insideV w:val="nil"/>
        </w:tcBorders>
        <w:shd w:val="clear" w:color="auto" w:fill="482CB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56D7" w:themeColor="accent5" w:themeTint="BF"/>
          <w:left w:val="single" w:sz="8" w:space="0" w:color="6F56D7" w:themeColor="accent5" w:themeTint="BF"/>
          <w:bottom w:val="single" w:sz="8" w:space="0" w:color="6F56D7" w:themeColor="accent5" w:themeTint="BF"/>
          <w:right w:val="single" w:sz="8" w:space="0" w:color="6F56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7F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7F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F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82CB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2CB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82CB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  <w:insideV w:val="single" w:sz="8" w:space="0" w:color="CB3EC7" w:themeColor="accent1" w:themeTint="BF"/>
      </w:tblBorders>
    </w:tblPr>
    <w:tcPr>
      <w:shd w:val="clear" w:color="auto" w:fill="EEB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3E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  <w:insideV w:val="single" w:sz="8" w:space="0" w:color="B381DE" w:themeColor="accent2" w:themeTint="BF"/>
      </w:tblBorders>
    </w:tblPr>
    <w:tcPr>
      <w:shd w:val="clear" w:color="auto" w:fill="E6D5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81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  <w:insideV w:val="single" w:sz="8" w:space="0" w:color="9785E2" w:themeColor="accent3" w:themeTint="BF"/>
      </w:tblBorders>
    </w:tblPr>
    <w:tcPr>
      <w:shd w:val="clear" w:color="auto" w:fill="DCD6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85E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  <w:insideV w:val="single" w:sz="8" w:space="0" w:color="8C86C9" w:themeColor="accent4" w:themeTint="BF"/>
      </w:tblBorders>
    </w:tblPr>
    <w:tcPr>
      <w:shd w:val="clear" w:color="auto" w:fill="D9D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6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6F56D7" w:themeColor="accent5" w:themeTint="BF"/>
        <w:left w:val="single" w:sz="8" w:space="0" w:color="6F56D7" w:themeColor="accent5" w:themeTint="BF"/>
        <w:bottom w:val="single" w:sz="8" w:space="0" w:color="6F56D7" w:themeColor="accent5" w:themeTint="BF"/>
        <w:right w:val="single" w:sz="8" w:space="0" w:color="6F56D7" w:themeColor="accent5" w:themeTint="BF"/>
        <w:insideH w:val="single" w:sz="8" w:space="0" w:color="6F56D7" w:themeColor="accent5" w:themeTint="BF"/>
        <w:insideV w:val="single" w:sz="8" w:space="0" w:color="6F56D7" w:themeColor="accent5" w:themeTint="BF"/>
      </w:tblBorders>
    </w:tblPr>
    <w:tcPr>
      <w:shd w:val="clear" w:color="auto" w:fill="CFC7F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F56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8EE4" w:themeFill="accent5" w:themeFillTint="7F"/>
      </w:tcPr>
    </w:tblStylePr>
    <w:tblStylePr w:type="band1Horz">
      <w:tblPr/>
      <w:tcPr>
        <w:shd w:val="clear" w:color="auto" w:fill="9F8EE4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  <w:insideV w:val="single" w:sz="8" w:space="0" w:color="82A1E4" w:themeColor="accent6" w:themeTint="BF"/>
      </w:tblBorders>
    </w:tblPr>
    <w:tcPr>
      <w:shd w:val="clear" w:color="auto" w:fill="D5DF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A1E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cPr>
      <w:shd w:val="clear" w:color="auto" w:fill="EEB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5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0" w:themeFill="accent1" w:themeFillTint="33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tcBorders>
          <w:insideH w:val="single" w:sz="6" w:space="0" w:color="92278F" w:themeColor="accent1"/>
          <w:insideV w:val="single" w:sz="6" w:space="0" w:color="92278F" w:themeColor="accent1"/>
        </w:tcBorders>
        <w:shd w:val="clear" w:color="auto" w:fill="DC7F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cPr>
      <w:shd w:val="clear" w:color="auto" w:fill="E6D5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DF6" w:themeFill="accent2" w:themeFillTint="33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tcBorders>
          <w:insideH w:val="single" w:sz="6" w:space="0" w:color="9B57D3" w:themeColor="accent2"/>
          <w:insideV w:val="single" w:sz="6" w:space="0" w:color="9B57D3" w:themeColor="accent2"/>
        </w:tcBorders>
        <w:shd w:val="clear" w:color="auto" w:fill="CCAB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cPr>
      <w:shd w:val="clear" w:color="auto" w:fill="DCD6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F7" w:themeFill="accent3" w:themeFillTint="33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tcBorders>
          <w:insideH w:val="single" w:sz="6" w:space="0" w:color="755DD9" w:themeColor="accent3"/>
          <w:insideV w:val="single" w:sz="6" w:space="0" w:color="755DD9" w:themeColor="accent3"/>
        </w:tcBorders>
        <w:shd w:val="clear" w:color="auto" w:fill="BAAEE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cPr>
      <w:shd w:val="clear" w:color="auto" w:fill="D9D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EF0" w:themeFill="accent4" w:themeFillTint="33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tcBorders>
          <w:insideH w:val="single" w:sz="6" w:space="0" w:color="665EB8" w:themeColor="accent4"/>
          <w:insideV w:val="single" w:sz="6" w:space="0" w:color="665EB8" w:themeColor="accent4"/>
        </w:tcBorders>
        <w:shd w:val="clear" w:color="auto" w:fill="B2AE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82CBC" w:themeColor="accent5"/>
        <w:left w:val="single" w:sz="8" w:space="0" w:color="482CBC" w:themeColor="accent5"/>
        <w:bottom w:val="single" w:sz="8" w:space="0" w:color="482CBC" w:themeColor="accent5"/>
        <w:right w:val="single" w:sz="8" w:space="0" w:color="482CBC" w:themeColor="accent5"/>
        <w:insideH w:val="single" w:sz="8" w:space="0" w:color="482CBC" w:themeColor="accent5"/>
        <w:insideV w:val="single" w:sz="8" w:space="0" w:color="482CBC" w:themeColor="accent5"/>
      </w:tblBorders>
    </w:tblPr>
    <w:tcPr>
      <w:shd w:val="clear" w:color="auto" w:fill="CFC7F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E8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1F4" w:themeFill="accent5" w:themeFillTint="33"/>
      </w:tcPr>
    </w:tblStylePr>
    <w:tblStylePr w:type="band1Vert">
      <w:tblPr/>
      <w:tcPr>
        <w:shd w:val="clear" w:color="auto" w:fill="9F8EE4" w:themeFill="accent5" w:themeFillTint="7F"/>
      </w:tcPr>
    </w:tblStylePr>
    <w:tblStylePr w:type="band1Horz">
      <w:tblPr/>
      <w:tcPr>
        <w:tcBorders>
          <w:insideH w:val="single" w:sz="6" w:space="0" w:color="482CBC" w:themeColor="accent5"/>
          <w:insideV w:val="single" w:sz="6" w:space="0" w:color="482CBC" w:themeColor="accent5"/>
        </w:tcBorders>
        <w:shd w:val="clear" w:color="auto" w:fill="9F8E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cPr>
      <w:shd w:val="clear" w:color="auto" w:fill="D5DFF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F2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F7" w:themeFill="accent6" w:themeFillTint="33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tcBorders>
          <w:insideH w:val="single" w:sz="6" w:space="0" w:color="5982DB" w:themeColor="accent6"/>
          <w:insideV w:val="single" w:sz="6" w:space="0" w:color="5982DB" w:themeColor="accent6"/>
        </w:tcBorders>
        <w:shd w:val="clear" w:color="auto" w:fill="ACC0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7F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7FD9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5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B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BE9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6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AEE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AEE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AE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AEDB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7F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82CB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82CB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82CB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82CB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8E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8EE4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F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C0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C0ED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1F37E4"/>
  </w:style>
  <w:style w:type="character" w:styleId="Hashtag">
    <w:name w:val="Hashtag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1F37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1F37E4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1F37E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1F37E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F37E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F37E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F37E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F37E4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1F37E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F37E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F37E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F37E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F37E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1F37E4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1F37E4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1F37E4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1F37E4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1F37E4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1F37E4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1F37E4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1F37E4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1F37E4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1F37E4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1F37E4"/>
    <w:pPr>
      <w:numPr>
        <w:numId w:val="10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1F37E4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1F37E4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1F37E4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1F37E4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1F37E4"/>
    <w:pPr>
      <w:numPr>
        <w:numId w:val="5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F37E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1F37E4"/>
  </w:style>
  <w:style w:type="paragraph" w:styleId="Textodemacro">
    <w:name w:val="macro"/>
    <w:link w:val="TextodemacroChar"/>
    <w:uiPriority w:val="99"/>
    <w:semiHidden/>
    <w:unhideWhenUsed/>
    <w:rsid w:val="001F37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F37E4"/>
    <w:rPr>
      <w:rFonts w:ascii="Consolas" w:hAnsi="Consolas" w:cs="Microsoft Sans Serif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F37E4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F37E4"/>
    <w:rPr>
      <w:rFonts w:ascii="Microsoft Sans Serif" w:hAnsi="Microsoft Sans Serif" w:cs="Microsoft Sans Serif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1F37E4"/>
    <w:pPr>
      <w:ind w:left="240" w:hanging="24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1F37E4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1F37E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1F37E4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nfase">
    <w:name w:val="Emphasis"/>
    <w:basedOn w:val="Fontepargpadro"/>
    <w:uiPriority w:val="20"/>
    <w:semiHidden/>
    <w:unhideWhenUsed/>
    <w:qFormat/>
    <w:rsid w:val="001F37E4"/>
    <w:rPr>
      <w:rFonts w:ascii="Microsoft Sans Serif" w:hAnsi="Microsoft Sans Serif" w:cs="Microsoft Sans Serif"/>
      <w:i/>
      <w:iCs/>
    </w:rPr>
  </w:style>
  <w:style w:type="table" w:styleId="ListaColorida">
    <w:name w:val="Colorful List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5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E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F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B449A" w:themeFill="accent4" w:themeFillShade="CC"/>
      </w:tcPr>
    </w:tblStylePr>
    <w:tblStylePr w:type="lastRow">
      <w:rPr>
        <w:b/>
        <w:bCs/>
        <w:color w:val="4B4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2FC8" w:themeFill="accent3" w:themeFillShade="CC"/>
      </w:tcPr>
    </w:tblStylePr>
    <w:tblStylePr w:type="lastRow">
      <w:rPr>
        <w:b/>
        <w:bCs/>
        <w:color w:val="4C2FC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8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5DCA" w:themeFill="accent6" w:themeFillShade="CC"/>
      </w:tcPr>
    </w:tblStylePr>
    <w:tblStylePr w:type="lastRow">
      <w:rPr>
        <w:b/>
        <w:bCs/>
        <w:color w:val="2C5DC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7F2" w:themeFill="accent5" w:themeFillTint="3F"/>
      </w:tcPr>
    </w:tblStylePr>
    <w:tblStylePr w:type="band1Horz">
      <w:tblPr/>
      <w:tcPr>
        <w:shd w:val="clear" w:color="auto" w:fill="D8D1F4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2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92396" w:themeFill="accent5" w:themeFillShade="CC"/>
      </w:tcPr>
    </w:tblStylePr>
    <w:tblStylePr w:type="lastRow">
      <w:rPr>
        <w:b/>
        <w:bCs/>
        <w:color w:val="39239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F37E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F37E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F37E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175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1755" w:themeColor="accent1" w:themeShade="99"/>
          <w:insideV w:val="nil"/>
        </w:tcBorders>
        <w:shd w:val="clear" w:color="auto" w:fill="57175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1755" w:themeFill="accent1" w:themeFillShade="99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DC7F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E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258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258D" w:themeColor="accent2" w:themeShade="99"/>
          <w:insideV w:val="nil"/>
        </w:tcBorders>
        <w:shd w:val="clear" w:color="auto" w:fill="5E258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58D" w:themeFill="accent2" w:themeFillShade="99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CCAB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5EB8" w:themeColor="accent4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39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396" w:themeColor="accent3" w:themeShade="99"/>
          <w:insideV w:val="nil"/>
        </w:tcBorders>
        <w:shd w:val="clear" w:color="auto" w:fill="39239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396" w:themeFill="accent3" w:themeFillShade="99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5DD9" w:themeColor="accent3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833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83373" w:themeColor="accent4" w:themeShade="99"/>
          <w:insideV w:val="nil"/>
        </w:tcBorders>
        <w:shd w:val="clear" w:color="auto" w:fill="3833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373" w:themeFill="accent4" w:themeFillShade="99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B2AE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82DB" w:themeColor="accent6"/>
        <w:left w:val="single" w:sz="4" w:space="0" w:color="482CBC" w:themeColor="accent5"/>
        <w:bottom w:val="single" w:sz="4" w:space="0" w:color="482CBC" w:themeColor="accent5"/>
        <w:right w:val="single" w:sz="4" w:space="0" w:color="482CB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8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1A7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1A70" w:themeColor="accent5" w:themeShade="99"/>
          <w:insideV w:val="nil"/>
        </w:tcBorders>
        <w:shd w:val="clear" w:color="auto" w:fill="2B1A7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1A70" w:themeFill="accent5" w:themeFillShade="99"/>
      </w:tcPr>
    </w:tblStylePr>
    <w:tblStylePr w:type="band1Vert">
      <w:tblPr/>
      <w:tcPr>
        <w:shd w:val="clear" w:color="auto" w:fill="B1A4EA" w:themeFill="accent5" w:themeFillTint="66"/>
      </w:tcPr>
    </w:tblStylePr>
    <w:tblStylePr w:type="band1Horz">
      <w:tblPr/>
      <w:tcPr>
        <w:shd w:val="clear" w:color="auto" w:fill="9F8EE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82CBC" w:themeColor="accent5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2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82CB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469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4697" w:themeColor="accent6" w:themeShade="99"/>
          <w:insideV w:val="nil"/>
        </w:tcBorders>
        <w:shd w:val="clear" w:color="auto" w:fill="21469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697" w:themeFill="accent6" w:themeFillShade="99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ACC0E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</w:rPr>
      <w:tblPr/>
      <w:tcPr>
        <w:shd w:val="clear" w:color="auto" w:fill="E398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98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</w:rPr>
      <w:tblPr/>
      <w:tcPr>
        <w:shd w:val="clear" w:color="auto" w:fill="D6BB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B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</w:rPr>
      <w:tblPr/>
      <w:tcPr>
        <w:shd w:val="clear" w:color="auto" w:fill="C7BE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E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</w:rPr>
      <w:tblPr/>
      <w:tcPr>
        <w:shd w:val="clear" w:color="auto" w:fill="C1BE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E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1F4" w:themeFill="accent5" w:themeFillTint="33"/>
    </w:tcPr>
    <w:tblStylePr w:type="firstRow">
      <w:rPr>
        <w:b/>
        <w:bCs/>
      </w:rPr>
      <w:tblPr/>
      <w:tcPr>
        <w:shd w:val="clear" w:color="auto" w:fill="B1A4E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4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521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5218C" w:themeFill="accent5" w:themeFillShade="BF"/>
      </w:tcPr>
    </w:tblStylePr>
    <w:tblStylePr w:type="band1Vert">
      <w:tblPr/>
      <w:tcPr>
        <w:shd w:val="clear" w:color="auto" w:fill="9F8EE4" w:themeFill="accent5" w:themeFillTint="7F"/>
      </w:tcPr>
    </w:tblStylePr>
    <w:tblStylePr w:type="band1Horz">
      <w:tblPr/>
      <w:tcPr>
        <w:shd w:val="clear" w:color="auto" w:fill="9F8EE4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</w:rPr>
      <w:tblPr/>
      <w:tcPr>
        <w:shd w:val="clear" w:color="auto" w:fill="BCCCF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CCF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F37E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F37E4"/>
    <w:rPr>
      <w:rFonts w:ascii="Microsoft Sans Serif" w:hAnsi="Microsoft Sans Serif" w:cs="Microsoft Sans Serif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F37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F37E4"/>
    <w:rPr>
      <w:rFonts w:ascii="Microsoft Sans Serif" w:hAnsi="Microsoft Sans Serif" w:cs="Microsoft Sans Serif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7E4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37E4"/>
    <w:rPr>
      <w:rFonts w:ascii="Microsoft YaHei UI" w:eastAsia="Microsoft YaHei UI" w:hAnsi="Microsoft YaHei UI" w:cs="Microsoft Sans Serif"/>
    </w:rPr>
  </w:style>
  <w:style w:type="paragraph" w:styleId="Destinatrio">
    <w:name w:val="envelope address"/>
    <w:basedOn w:val="Normal"/>
    <w:uiPriority w:val="99"/>
    <w:semiHidden/>
    <w:unhideWhenUsed/>
    <w:rsid w:val="001F37E4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F37E4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F37E4"/>
    <w:rPr>
      <w:rFonts w:ascii="Microsoft YaHei UI" w:eastAsia="Microsoft YaHei UI" w:hAnsi="Microsoft YaHei UI" w:cs="Microsoft Sans Serif"/>
    </w:rPr>
  </w:style>
  <w:style w:type="numbering" w:styleId="Artigoseo">
    <w:name w:val="Outline List 3"/>
    <w:basedOn w:val="Semlista"/>
    <w:uiPriority w:val="99"/>
    <w:semiHidden/>
    <w:unhideWhenUsed/>
    <w:rsid w:val="001F37E4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1F37E4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lWeb">
    <w:name w:val="Normal (Web)"/>
    <w:basedOn w:val="Normal"/>
    <w:uiPriority w:val="99"/>
    <w:semiHidden/>
    <w:unhideWhenUsed/>
    <w:rsid w:val="001F37E4"/>
    <w:rPr>
      <w:rFonts w:ascii="Times New Roman" w:hAnsi="Times New Roman" w:cs="Times New Roman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1F37E4"/>
    <w:rPr>
      <w:rFonts w:ascii="Microsoft Sans Serif" w:hAnsi="Microsoft Sans Serif" w:cs="Microsoft Sans Serif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F37E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F37E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F37E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F37E4"/>
    <w:rPr>
      <w:rFonts w:ascii="Microsoft Sans Serif" w:hAnsi="Microsoft Sans Serif" w:cs="Microsoft Sans Serif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F37E4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F37E4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F37E4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F37E4"/>
    <w:rPr>
      <w:rFonts w:ascii="Microsoft Sans Serif" w:hAnsi="Microsoft Sans Serif" w:cs="Microsoft Sans Serif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1F37E4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1F37E4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Recuonormal">
    <w:name w:val="Normal Indent"/>
    <w:basedOn w:val="Normal"/>
    <w:uiPriority w:val="99"/>
    <w:semiHidden/>
    <w:unhideWhenUsed/>
    <w:rsid w:val="001F37E4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1F37E4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contempornea">
    <w:name w:val="Table Contemporary"/>
    <w:basedOn w:val="Tabelanormal"/>
    <w:uiPriority w:val="99"/>
    <w:semiHidden/>
    <w:unhideWhenUsed/>
    <w:rsid w:val="001F37E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82CBC" w:themeColor="accent5"/>
        <w:left w:val="single" w:sz="8" w:space="0" w:color="482CBC" w:themeColor="accent5"/>
        <w:bottom w:val="single" w:sz="8" w:space="0" w:color="482CBC" w:themeColor="accent5"/>
        <w:right w:val="single" w:sz="8" w:space="0" w:color="482CB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82CB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82CBC" w:themeColor="accent5"/>
          <w:left w:val="single" w:sz="8" w:space="0" w:color="482CBC" w:themeColor="accent5"/>
          <w:bottom w:val="single" w:sz="8" w:space="0" w:color="482CBC" w:themeColor="accent5"/>
          <w:right w:val="single" w:sz="8" w:space="0" w:color="482CB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82CBC" w:themeColor="accent5"/>
          <w:left w:val="single" w:sz="8" w:space="0" w:color="482CBC" w:themeColor="accent5"/>
          <w:bottom w:val="single" w:sz="8" w:space="0" w:color="482CBC" w:themeColor="accent5"/>
          <w:right w:val="single" w:sz="8" w:space="0" w:color="482CBC" w:themeColor="accent5"/>
        </w:tcBorders>
      </w:tcPr>
    </w:tblStylePr>
    <w:tblStylePr w:type="band1Horz">
      <w:tblPr/>
      <w:tcPr>
        <w:tcBorders>
          <w:top w:val="single" w:sz="8" w:space="0" w:color="482CBC" w:themeColor="accent5"/>
          <w:left w:val="single" w:sz="8" w:space="0" w:color="482CBC" w:themeColor="accent5"/>
          <w:bottom w:val="single" w:sz="8" w:space="0" w:color="482CBC" w:themeColor="accent5"/>
          <w:right w:val="single" w:sz="8" w:space="0" w:color="482CB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F37E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F37E4"/>
    <w:pPr>
      <w:spacing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F37E4"/>
    <w:pPr>
      <w:spacing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F37E4"/>
    <w:pPr>
      <w:spacing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F37E4"/>
    <w:pPr>
      <w:spacing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F37E4"/>
    <w:pPr>
      <w:spacing w:line="240" w:lineRule="auto"/>
    </w:pPr>
    <w:rPr>
      <w:color w:val="35218C" w:themeColor="accent5" w:themeShade="BF"/>
    </w:rPr>
    <w:tblPr>
      <w:tblStyleRowBandSize w:val="1"/>
      <w:tblStyleColBandSize w:val="1"/>
      <w:tblBorders>
        <w:top w:val="single" w:sz="8" w:space="0" w:color="482CBC" w:themeColor="accent5"/>
        <w:bottom w:val="single" w:sz="8" w:space="0" w:color="482CB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2CBC" w:themeColor="accent5"/>
          <w:left w:val="nil"/>
          <w:bottom w:val="single" w:sz="8" w:space="0" w:color="482C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2CBC" w:themeColor="accent5"/>
          <w:left w:val="nil"/>
          <w:bottom w:val="single" w:sz="8" w:space="0" w:color="482C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7F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7F2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F37E4"/>
    <w:pPr>
      <w:spacing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1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  <w:shd w:val="clear" w:color="auto" w:fill="EEBFEC" w:themeFill="accent1" w:themeFillTint="3F"/>
      </w:tcPr>
    </w:tblStylePr>
    <w:tblStylePr w:type="band2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1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  <w:shd w:val="clear" w:color="auto" w:fill="E6D5F4" w:themeFill="accent2" w:themeFillTint="3F"/>
      </w:tcPr>
    </w:tblStylePr>
    <w:tblStylePr w:type="band2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1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  <w:shd w:val="clear" w:color="auto" w:fill="DCD6F5" w:themeFill="accent3" w:themeFillTint="3F"/>
      </w:tcPr>
    </w:tblStylePr>
    <w:tblStylePr w:type="band2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1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  <w:shd w:val="clear" w:color="auto" w:fill="D9D7ED" w:themeFill="accent4" w:themeFillTint="3F"/>
      </w:tcPr>
    </w:tblStylePr>
    <w:tblStylePr w:type="band2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82CBC" w:themeColor="accent5"/>
        <w:left w:val="single" w:sz="8" w:space="0" w:color="482CBC" w:themeColor="accent5"/>
        <w:bottom w:val="single" w:sz="8" w:space="0" w:color="482CBC" w:themeColor="accent5"/>
        <w:right w:val="single" w:sz="8" w:space="0" w:color="482CBC" w:themeColor="accent5"/>
        <w:insideH w:val="single" w:sz="8" w:space="0" w:color="482CBC" w:themeColor="accent5"/>
        <w:insideV w:val="single" w:sz="8" w:space="0" w:color="482CB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82CBC" w:themeColor="accent5"/>
          <w:left w:val="single" w:sz="8" w:space="0" w:color="482CBC" w:themeColor="accent5"/>
          <w:bottom w:val="single" w:sz="18" w:space="0" w:color="482CBC" w:themeColor="accent5"/>
          <w:right w:val="single" w:sz="8" w:space="0" w:color="482CBC" w:themeColor="accent5"/>
          <w:insideH w:val="nil"/>
          <w:insideV w:val="single" w:sz="8" w:space="0" w:color="482CB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82CBC" w:themeColor="accent5"/>
          <w:left w:val="single" w:sz="8" w:space="0" w:color="482CBC" w:themeColor="accent5"/>
          <w:bottom w:val="single" w:sz="8" w:space="0" w:color="482CBC" w:themeColor="accent5"/>
          <w:right w:val="single" w:sz="8" w:space="0" w:color="482CBC" w:themeColor="accent5"/>
          <w:insideH w:val="nil"/>
          <w:insideV w:val="single" w:sz="8" w:space="0" w:color="482CB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82CBC" w:themeColor="accent5"/>
          <w:left w:val="single" w:sz="8" w:space="0" w:color="482CBC" w:themeColor="accent5"/>
          <w:bottom w:val="single" w:sz="8" w:space="0" w:color="482CBC" w:themeColor="accent5"/>
          <w:right w:val="single" w:sz="8" w:space="0" w:color="482CBC" w:themeColor="accent5"/>
        </w:tcBorders>
      </w:tcPr>
    </w:tblStylePr>
    <w:tblStylePr w:type="band1Vert">
      <w:tblPr/>
      <w:tcPr>
        <w:tcBorders>
          <w:top w:val="single" w:sz="8" w:space="0" w:color="482CBC" w:themeColor="accent5"/>
          <w:left w:val="single" w:sz="8" w:space="0" w:color="482CBC" w:themeColor="accent5"/>
          <w:bottom w:val="single" w:sz="8" w:space="0" w:color="482CBC" w:themeColor="accent5"/>
          <w:right w:val="single" w:sz="8" w:space="0" w:color="482CBC" w:themeColor="accent5"/>
        </w:tcBorders>
        <w:shd w:val="clear" w:color="auto" w:fill="CFC7F2" w:themeFill="accent5" w:themeFillTint="3F"/>
      </w:tcPr>
    </w:tblStylePr>
    <w:tblStylePr w:type="band1Horz">
      <w:tblPr/>
      <w:tcPr>
        <w:tcBorders>
          <w:top w:val="single" w:sz="8" w:space="0" w:color="482CBC" w:themeColor="accent5"/>
          <w:left w:val="single" w:sz="8" w:space="0" w:color="482CBC" w:themeColor="accent5"/>
          <w:bottom w:val="single" w:sz="8" w:space="0" w:color="482CBC" w:themeColor="accent5"/>
          <w:right w:val="single" w:sz="8" w:space="0" w:color="482CBC" w:themeColor="accent5"/>
          <w:insideV w:val="single" w:sz="8" w:space="0" w:color="482CBC" w:themeColor="accent5"/>
        </w:tcBorders>
        <w:shd w:val="clear" w:color="auto" w:fill="CFC7F2" w:themeFill="accent5" w:themeFillTint="3F"/>
      </w:tcPr>
    </w:tblStylePr>
    <w:tblStylePr w:type="band2Horz">
      <w:tblPr/>
      <w:tcPr>
        <w:tcBorders>
          <w:top w:val="single" w:sz="8" w:space="0" w:color="482CBC" w:themeColor="accent5"/>
          <w:left w:val="single" w:sz="8" w:space="0" w:color="482CBC" w:themeColor="accent5"/>
          <w:bottom w:val="single" w:sz="8" w:space="0" w:color="482CBC" w:themeColor="accent5"/>
          <w:right w:val="single" w:sz="8" w:space="0" w:color="482CBC" w:themeColor="accent5"/>
          <w:insideV w:val="single" w:sz="8" w:space="0" w:color="482CB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1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  <w:shd w:val="clear" w:color="auto" w:fill="D5DFF6" w:themeFill="accent6" w:themeFillTint="3F"/>
      </w:tcPr>
    </w:tblStylePr>
    <w:tblStylePr w:type="band2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34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1D6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E7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2EB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1D7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2CB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A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63F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82CB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3165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521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521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21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218C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3A7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57B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77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77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1F4" w:themeFill="accent5" w:themeFillTint="33"/>
      </w:tcPr>
    </w:tblStylePr>
    <w:tblStylePr w:type="band1Horz">
      <w:tblPr/>
      <w:tcPr>
        <w:shd w:val="clear" w:color="auto" w:fill="D8D1F4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TabeladeLista2">
    <w:name w:val="List Table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bottom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bottom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bottom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bottom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B77DF" w:themeColor="accent5" w:themeTint="99"/>
        <w:bottom w:val="single" w:sz="4" w:space="0" w:color="8B77DF" w:themeColor="accent5" w:themeTint="99"/>
        <w:insideH w:val="single" w:sz="4" w:space="0" w:color="8B77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1F4" w:themeFill="accent5" w:themeFillTint="33"/>
      </w:tcPr>
    </w:tblStylePr>
    <w:tblStylePr w:type="band1Horz">
      <w:tblPr/>
      <w:tcPr>
        <w:shd w:val="clear" w:color="auto" w:fill="D8D1F4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bottom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TabeladeLista3">
    <w:name w:val="List Table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57D3" w:themeColor="accent2"/>
          <w:right w:val="single" w:sz="4" w:space="0" w:color="9B57D3" w:themeColor="accent2"/>
        </w:tcBorders>
      </w:tcPr>
    </w:tblStylePr>
    <w:tblStylePr w:type="band1Horz">
      <w:tblPr/>
      <w:tcPr>
        <w:tcBorders>
          <w:top w:val="single" w:sz="4" w:space="0" w:color="9B57D3" w:themeColor="accent2"/>
          <w:bottom w:val="single" w:sz="4" w:space="0" w:color="9B57D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57D3" w:themeColor="accent2"/>
          <w:left w:val="nil"/>
        </w:tcBorders>
      </w:tcPr>
    </w:tblStylePr>
    <w:tblStylePr w:type="swCell">
      <w:tblPr/>
      <w:tcPr>
        <w:tcBorders>
          <w:top w:val="double" w:sz="4" w:space="0" w:color="9B57D3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55DD9" w:themeColor="accent3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5DD9" w:themeColor="accent3"/>
          <w:right w:val="single" w:sz="4" w:space="0" w:color="755DD9" w:themeColor="accent3"/>
        </w:tcBorders>
      </w:tcPr>
    </w:tblStylePr>
    <w:tblStylePr w:type="band1Horz">
      <w:tblPr/>
      <w:tcPr>
        <w:tcBorders>
          <w:top w:val="single" w:sz="4" w:space="0" w:color="755DD9" w:themeColor="accent3"/>
          <w:bottom w:val="single" w:sz="4" w:space="0" w:color="755D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5DD9" w:themeColor="accent3"/>
          <w:left w:val="nil"/>
        </w:tcBorders>
      </w:tcPr>
    </w:tblStylePr>
    <w:tblStylePr w:type="swCell">
      <w:tblPr/>
      <w:tcPr>
        <w:tcBorders>
          <w:top w:val="double" w:sz="4" w:space="0" w:color="755DD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5EB8" w:themeColor="accent4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5EB8" w:themeColor="accent4"/>
          <w:right w:val="single" w:sz="4" w:space="0" w:color="665EB8" w:themeColor="accent4"/>
        </w:tcBorders>
      </w:tcPr>
    </w:tblStylePr>
    <w:tblStylePr w:type="band1Horz">
      <w:tblPr/>
      <w:tcPr>
        <w:tcBorders>
          <w:top w:val="single" w:sz="4" w:space="0" w:color="665EB8" w:themeColor="accent4"/>
          <w:bottom w:val="single" w:sz="4" w:space="0" w:color="665EB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5EB8" w:themeColor="accent4"/>
          <w:left w:val="nil"/>
        </w:tcBorders>
      </w:tcPr>
    </w:tblStylePr>
    <w:tblStylePr w:type="swCell">
      <w:tblPr/>
      <w:tcPr>
        <w:tcBorders>
          <w:top w:val="double" w:sz="4" w:space="0" w:color="665EB8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482CBC" w:themeColor="accent5"/>
        <w:left w:val="single" w:sz="4" w:space="0" w:color="482CBC" w:themeColor="accent5"/>
        <w:bottom w:val="single" w:sz="4" w:space="0" w:color="482CBC" w:themeColor="accent5"/>
        <w:right w:val="single" w:sz="4" w:space="0" w:color="482CB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82CBC" w:themeFill="accent5"/>
      </w:tcPr>
    </w:tblStylePr>
    <w:tblStylePr w:type="lastRow">
      <w:rPr>
        <w:b/>
        <w:bCs/>
      </w:rPr>
      <w:tblPr/>
      <w:tcPr>
        <w:tcBorders>
          <w:top w:val="double" w:sz="4" w:space="0" w:color="482CB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82CBC" w:themeColor="accent5"/>
          <w:right w:val="single" w:sz="4" w:space="0" w:color="482CBC" w:themeColor="accent5"/>
        </w:tcBorders>
      </w:tcPr>
    </w:tblStylePr>
    <w:tblStylePr w:type="band1Horz">
      <w:tblPr/>
      <w:tcPr>
        <w:tcBorders>
          <w:top w:val="single" w:sz="4" w:space="0" w:color="482CBC" w:themeColor="accent5"/>
          <w:bottom w:val="single" w:sz="4" w:space="0" w:color="482CB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82CBC" w:themeColor="accent5"/>
          <w:left w:val="nil"/>
        </w:tcBorders>
      </w:tcPr>
    </w:tblStylePr>
    <w:tblStylePr w:type="swCell">
      <w:tblPr/>
      <w:tcPr>
        <w:tcBorders>
          <w:top w:val="double" w:sz="4" w:space="0" w:color="482CB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5982DB" w:themeColor="accent6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82DB" w:themeColor="accent6"/>
          <w:right w:val="single" w:sz="4" w:space="0" w:color="5982DB" w:themeColor="accent6"/>
        </w:tcBorders>
      </w:tcPr>
    </w:tblStylePr>
    <w:tblStylePr w:type="band1Horz">
      <w:tblPr/>
      <w:tcPr>
        <w:tcBorders>
          <w:top w:val="single" w:sz="4" w:space="0" w:color="5982DB" w:themeColor="accent6"/>
          <w:bottom w:val="single" w:sz="4" w:space="0" w:color="5982D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82DB" w:themeColor="accent6"/>
          <w:left w:val="nil"/>
        </w:tcBorders>
      </w:tcPr>
    </w:tblStylePr>
    <w:tblStylePr w:type="swCell">
      <w:tblPr/>
      <w:tcPr>
        <w:tcBorders>
          <w:top w:val="double" w:sz="4" w:space="0" w:color="5982DB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B77DF" w:themeColor="accent5" w:themeTint="99"/>
        <w:left w:val="single" w:sz="4" w:space="0" w:color="8B77DF" w:themeColor="accent5" w:themeTint="99"/>
        <w:bottom w:val="single" w:sz="4" w:space="0" w:color="8B77DF" w:themeColor="accent5" w:themeTint="99"/>
        <w:right w:val="single" w:sz="4" w:space="0" w:color="8B77DF" w:themeColor="accent5" w:themeTint="99"/>
        <w:insideH w:val="single" w:sz="4" w:space="0" w:color="8B77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82CBC" w:themeColor="accent5"/>
          <w:left w:val="single" w:sz="4" w:space="0" w:color="482CBC" w:themeColor="accent5"/>
          <w:bottom w:val="single" w:sz="4" w:space="0" w:color="482CBC" w:themeColor="accent5"/>
          <w:right w:val="single" w:sz="4" w:space="0" w:color="482CBC" w:themeColor="accent5"/>
          <w:insideH w:val="nil"/>
        </w:tcBorders>
        <w:shd w:val="clear" w:color="auto" w:fill="482CBC" w:themeFill="accent5"/>
      </w:tcPr>
    </w:tblStylePr>
    <w:tblStylePr w:type="lastRow">
      <w:rPr>
        <w:b/>
        <w:bCs/>
      </w:rPr>
      <w:tblPr/>
      <w:tcPr>
        <w:tcBorders>
          <w:top w:val="double" w:sz="4" w:space="0" w:color="8B77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1F4" w:themeFill="accent5" w:themeFillTint="33"/>
      </w:tcPr>
    </w:tblStylePr>
    <w:tblStylePr w:type="band1Horz">
      <w:tblPr/>
      <w:tcPr>
        <w:shd w:val="clear" w:color="auto" w:fill="D8D1F4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tblBorders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57D3" w:themeColor="accent2"/>
        <w:left w:val="single" w:sz="24" w:space="0" w:color="9B57D3" w:themeColor="accent2"/>
        <w:bottom w:val="single" w:sz="24" w:space="0" w:color="9B57D3" w:themeColor="accent2"/>
        <w:right w:val="single" w:sz="24" w:space="0" w:color="9B57D3" w:themeColor="accent2"/>
      </w:tblBorders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5EB8" w:themeColor="accent4"/>
        <w:left w:val="single" w:sz="24" w:space="0" w:color="665EB8" w:themeColor="accent4"/>
        <w:bottom w:val="single" w:sz="24" w:space="0" w:color="665EB8" w:themeColor="accent4"/>
        <w:right w:val="single" w:sz="24" w:space="0" w:color="665EB8" w:themeColor="accent4"/>
      </w:tblBorders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82CBC" w:themeColor="accent5"/>
        <w:left w:val="single" w:sz="24" w:space="0" w:color="482CBC" w:themeColor="accent5"/>
        <w:bottom w:val="single" w:sz="24" w:space="0" w:color="482CBC" w:themeColor="accent5"/>
        <w:right w:val="single" w:sz="24" w:space="0" w:color="482CBC" w:themeColor="accent5"/>
      </w:tblBorders>
    </w:tblPr>
    <w:tcPr>
      <w:shd w:val="clear" w:color="auto" w:fill="482CB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82DB" w:themeColor="accent6"/>
        <w:left w:val="single" w:sz="24" w:space="0" w:color="5982DB" w:themeColor="accent6"/>
        <w:bottom w:val="single" w:sz="24" w:space="0" w:color="5982DB" w:themeColor="accent6"/>
        <w:right w:val="single" w:sz="24" w:space="0" w:color="5982DB" w:themeColor="accent6"/>
      </w:tblBorders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1F37E4"/>
    <w:pPr>
      <w:spacing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92278F" w:themeColor="accent1"/>
        <w:bottom w:val="single" w:sz="4" w:space="0" w:color="92278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2278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1F37E4"/>
    <w:pPr>
      <w:spacing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9B57D3" w:themeColor="accent2"/>
        <w:bottom w:val="single" w:sz="4" w:space="0" w:color="9B57D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B57D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1F37E4"/>
    <w:pPr>
      <w:spacing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755DD9" w:themeColor="accent3"/>
        <w:bottom w:val="single" w:sz="4" w:space="0" w:color="755D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5D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1F37E4"/>
    <w:pPr>
      <w:spacing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665EB8" w:themeColor="accent4"/>
        <w:bottom w:val="single" w:sz="4" w:space="0" w:color="665EB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5EB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1F37E4"/>
    <w:pPr>
      <w:spacing w:line="240" w:lineRule="auto"/>
    </w:pPr>
    <w:rPr>
      <w:color w:val="35218C" w:themeColor="accent5" w:themeShade="BF"/>
    </w:rPr>
    <w:tblPr>
      <w:tblStyleRowBandSize w:val="1"/>
      <w:tblStyleColBandSize w:val="1"/>
      <w:tblBorders>
        <w:top w:val="single" w:sz="4" w:space="0" w:color="482CBC" w:themeColor="accent5"/>
        <w:bottom w:val="single" w:sz="4" w:space="0" w:color="482CB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82CB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82CB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1F4" w:themeFill="accent5" w:themeFillTint="33"/>
      </w:tcPr>
    </w:tblStylePr>
    <w:tblStylePr w:type="band1Horz">
      <w:tblPr/>
      <w:tcPr>
        <w:shd w:val="clear" w:color="auto" w:fill="D8D1F4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1F37E4"/>
    <w:pPr>
      <w:spacing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5982DB" w:themeColor="accent6"/>
        <w:bottom w:val="single" w:sz="4" w:space="0" w:color="5982D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982D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1F37E4"/>
    <w:pPr>
      <w:spacing w:line="240" w:lineRule="auto"/>
    </w:pPr>
    <w:rPr>
      <w:color w:val="6D1D6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278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278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278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278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1F37E4"/>
    <w:pPr>
      <w:spacing w:line="240" w:lineRule="auto"/>
    </w:pPr>
    <w:rPr>
      <w:color w:val="752EB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57D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57D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57D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57D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1F37E4"/>
    <w:pPr>
      <w:spacing w:line="240" w:lineRule="auto"/>
    </w:pPr>
    <w:rPr>
      <w:color w:val="472CB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5D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5D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5D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5D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1F37E4"/>
    <w:pPr>
      <w:spacing w:line="240" w:lineRule="auto"/>
    </w:pPr>
    <w:rPr>
      <w:color w:val="463F9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5EB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5EB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5EB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5EB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1F37E4"/>
    <w:pPr>
      <w:spacing w:line="240" w:lineRule="auto"/>
    </w:pPr>
    <w:rPr>
      <w:color w:val="3521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82CB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82CB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82CB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82CB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8D1F4" w:themeFill="accent5" w:themeFillTint="33"/>
      </w:tcPr>
    </w:tblStylePr>
    <w:tblStylePr w:type="band1Horz">
      <w:tblPr/>
      <w:tcPr>
        <w:shd w:val="clear" w:color="auto" w:fill="D8D1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1F37E4"/>
    <w:pPr>
      <w:spacing w:line="240" w:lineRule="auto"/>
    </w:pPr>
    <w:rPr>
      <w:color w:val="2957B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82D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82D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82D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82D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1F37E4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1F37E4"/>
  </w:style>
  <w:style w:type="character" w:customStyle="1" w:styleId="SaudaoChar">
    <w:name w:val="Saudação Char"/>
    <w:basedOn w:val="Fontepargpadro"/>
    <w:link w:val="Saudao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emcolunas1">
    <w:name w:val="Table Columns 1"/>
    <w:basedOn w:val="Tabelanormal"/>
    <w:uiPriority w:val="99"/>
    <w:semiHidden/>
    <w:unhideWhenUsed/>
    <w:rsid w:val="001F37E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F37E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F37E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F37E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F37E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1F37E4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Simples-1">
    <w:name w:val="Table Simple 1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1F37E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F37E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1F37E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F37E4"/>
    <w:pPr>
      <w:spacing w:line="240" w:lineRule="auto"/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1F37E4"/>
    <w:pPr>
      <w:spacing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1F37E4"/>
    <w:pPr>
      <w:spacing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1F37E4"/>
    <w:pPr>
      <w:spacing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1F37E4"/>
    <w:pPr>
      <w:spacing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1F37E4"/>
    <w:pPr>
      <w:spacing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1F37E4"/>
    <w:pPr>
      <w:spacing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1F37E4"/>
    <w:pPr>
      <w:spacing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1F37E4"/>
    <w:pPr>
      <w:spacing w:line="240" w:lineRule="auto"/>
      <w:ind w:left="216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1F37E4"/>
    <w:rPr>
      <w:rFonts w:ascii="Franklin Gothic Demi" w:eastAsiaTheme="majorEastAsia" w:hAnsi="Franklin Gothic Demi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F37E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F37E4"/>
    <w:rPr>
      <w:rFonts w:ascii="Consolas" w:hAnsi="Consolas" w:cs="Microsoft Sans Serif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1F37E4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comgrade1">
    <w:name w:val="Table Grid 1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F37E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F37E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F37E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1Clara">
    <w:name w:val="Grid Table 1 Light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D6BBED" w:themeColor="accent2" w:themeTint="66"/>
        <w:left w:val="single" w:sz="4" w:space="0" w:color="D6BBED" w:themeColor="accent2" w:themeTint="66"/>
        <w:bottom w:val="single" w:sz="4" w:space="0" w:color="D6BBED" w:themeColor="accent2" w:themeTint="66"/>
        <w:right w:val="single" w:sz="4" w:space="0" w:color="D6BBED" w:themeColor="accent2" w:themeTint="66"/>
        <w:insideH w:val="single" w:sz="4" w:space="0" w:color="D6BBED" w:themeColor="accent2" w:themeTint="66"/>
        <w:insideV w:val="single" w:sz="4" w:space="0" w:color="D6BB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C7BEEF" w:themeColor="accent3" w:themeTint="66"/>
        <w:left w:val="single" w:sz="4" w:space="0" w:color="C7BEEF" w:themeColor="accent3" w:themeTint="66"/>
        <w:bottom w:val="single" w:sz="4" w:space="0" w:color="C7BEEF" w:themeColor="accent3" w:themeTint="66"/>
        <w:right w:val="single" w:sz="4" w:space="0" w:color="C7BEEF" w:themeColor="accent3" w:themeTint="66"/>
        <w:insideH w:val="single" w:sz="4" w:space="0" w:color="C7BEEF" w:themeColor="accent3" w:themeTint="66"/>
        <w:insideV w:val="single" w:sz="4" w:space="0" w:color="C7BE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C1BEE2" w:themeColor="accent4" w:themeTint="66"/>
        <w:left w:val="single" w:sz="4" w:space="0" w:color="C1BEE2" w:themeColor="accent4" w:themeTint="66"/>
        <w:bottom w:val="single" w:sz="4" w:space="0" w:color="C1BEE2" w:themeColor="accent4" w:themeTint="66"/>
        <w:right w:val="single" w:sz="4" w:space="0" w:color="C1BEE2" w:themeColor="accent4" w:themeTint="66"/>
        <w:insideH w:val="single" w:sz="4" w:space="0" w:color="C1BEE2" w:themeColor="accent4" w:themeTint="66"/>
        <w:insideV w:val="single" w:sz="4" w:space="0" w:color="C1BE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B1A4EA" w:themeColor="accent5" w:themeTint="66"/>
        <w:left w:val="single" w:sz="4" w:space="0" w:color="B1A4EA" w:themeColor="accent5" w:themeTint="66"/>
        <w:bottom w:val="single" w:sz="4" w:space="0" w:color="B1A4EA" w:themeColor="accent5" w:themeTint="66"/>
        <w:right w:val="single" w:sz="4" w:space="0" w:color="B1A4EA" w:themeColor="accent5" w:themeTint="66"/>
        <w:insideH w:val="single" w:sz="4" w:space="0" w:color="B1A4EA" w:themeColor="accent5" w:themeTint="66"/>
        <w:insideV w:val="single" w:sz="4" w:space="0" w:color="B1A4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B77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77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BCCCF0" w:themeColor="accent6" w:themeTint="66"/>
        <w:left w:val="single" w:sz="4" w:space="0" w:color="BCCCF0" w:themeColor="accent6" w:themeTint="66"/>
        <w:bottom w:val="single" w:sz="4" w:space="0" w:color="BCCCF0" w:themeColor="accent6" w:themeTint="66"/>
        <w:right w:val="single" w:sz="4" w:space="0" w:color="BCCCF0" w:themeColor="accent6" w:themeTint="66"/>
        <w:insideH w:val="single" w:sz="4" w:space="0" w:color="BCCCF0" w:themeColor="accent6" w:themeTint="66"/>
        <w:insideV w:val="single" w:sz="4" w:space="0" w:color="BCCCF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D565D2" w:themeColor="accent1" w:themeTint="99"/>
        <w:bottom w:val="single" w:sz="2" w:space="0" w:color="D565D2" w:themeColor="accent1" w:themeTint="99"/>
        <w:insideH w:val="single" w:sz="2" w:space="0" w:color="D565D2" w:themeColor="accent1" w:themeTint="99"/>
        <w:insideV w:val="single" w:sz="2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565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C29AE4" w:themeColor="accent2" w:themeTint="99"/>
        <w:bottom w:val="single" w:sz="2" w:space="0" w:color="C29AE4" w:themeColor="accent2" w:themeTint="99"/>
        <w:insideH w:val="single" w:sz="2" w:space="0" w:color="C29AE4" w:themeColor="accent2" w:themeTint="99"/>
        <w:insideV w:val="single" w:sz="2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A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AC9DE8" w:themeColor="accent3" w:themeTint="99"/>
        <w:bottom w:val="single" w:sz="2" w:space="0" w:color="AC9DE8" w:themeColor="accent3" w:themeTint="99"/>
        <w:insideH w:val="single" w:sz="2" w:space="0" w:color="AC9DE8" w:themeColor="accent3" w:themeTint="99"/>
        <w:insideV w:val="single" w:sz="2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9DE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A29ED4" w:themeColor="accent4" w:themeTint="99"/>
        <w:bottom w:val="single" w:sz="2" w:space="0" w:color="A29ED4" w:themeColor="accent4" w:themeTint="99"/>
        <w:insideH w:val="single" w:sz="2" w:space="0" w:color="A29ED4" w:themeColor="accent4" w:themeTint="99"/>
        <w:insideV w:val="single" w:sz="2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9E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8B77DF" w:themeColor="accent5" w:themeTint="99"/>
        <w:bottom w:val="single" w:sz="2" w:space="0" w:color="8B77DF" w:themeColor="accent5" w:themeTint="99"/>
        <w:insideH w:val="single" w:sz="2" w:space="0" w:color="8B77DF" w:themeColor="accent5" w:themeTint="99"/>
        <w:insideV w:val="single" w:sz="2" w:space="0" w:color="8B77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77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77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1F4" w:themeFill="accent5" w:themeFillTint="33"/>
      </w:tcPr>
    </w:tblStylePr>
    <w:tblStylePr w:type="band1Horz">
      <w:tblPr/>
      <w:tcPr>
        <w:shd w:val="clear" w:color="auto" w:fill="D8D1F4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9BB3E9" w:themeColor="accent6" w:themeTint="99"/>
        <w:bottom w:val="single" w:sz="2" w:space="0" w:color="9BB3E9" w:themeColor="accent6" w:themeTint="99"/>
        <w:insideH w:val="single" w:sz="2" w:space="0" w:color="9BB3E9" w:themeColor="accent6" w:themeTint="99"/>
        <w:insideV w:val="single" w:sz="2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3E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TabeladeGrade3">
    <w:name w:val="Grid Table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B77DF" w:themeColor="accent5" w:themeTint="99"/>
        <w:left w:val="single" w:sz="4" w:space="0" w:color="8B77DF" w:themeColor="accent5" w:themeTint="99"/>
        <w:bottom w:val="single" w:sz="4" w:space="0" w:color="8B77DF" w:themeColor="accent5" w:themeTint="99"/>
        <w:right w:val="single" w:sz="4" w:space="0" w:color="8B77DF" w:themeColor="accent5" w:themeTint="99"/>
        <w:insideH w:val="single" w:sz="4" w:space="0" w:color="8B77DF" w:themeColor="accent5" w:themeTint="99"/>
        <w:insideV w:val="single" w:sz="4" w:space="0" w:color="8B77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1F4" w:themeFill="accent5" w:themeFillTint="33"/>
      </w:tcPr>
    </w:tblStylePr>
    <w:tblStylePr w:type="band1Horz">
      <w:tblPr/>
      <w:tcPr>
        <w:shd w:val="clear" w:color="auto" w:fill="D8D1F4" w:themeFill="accent5" w:themeFillTint="33"/>
      </w:tcPr>
    </w:tblStylePr>
    <w:tblStylePr w:type="neCell">
      <w:tblPr/>
      <w:tcPr>
        <w:tcBorders>
          <w:bottom w:val="single" w:sz="4" w:space="0" w:color="8B77DF" w:themeColor="accent5" w:themeTint="99"/>
        </w:tcBorders>
      </w:tcPr>
    </w:tblStylePr>
    <w:tblStylePr w:type="nwCell">
      <w:tblPr/>
      <w:tcPr>
        <w:tcBorders>
          <w:bottom w:val="single" w:sz="4" w:space="0" w:color="8B77DF" w:themeColor="accent5" w:themeTint="99"/>
        </w:tcBorders>
      </w:tcPr>
    </w:tblStylePr>
    <w:tblStylePr w:type="seCell">
      <w:tblPr/>
      <w:tcPr>
        <w:tcBorders>
          <w:top w:val="single" w:sz="4" w:space="0" w:color="8B77DF" w:themeColor="accent5" w:themeTint="99"/>
        </w:tcBorders>
      </w:tcPr>
    </w:tblStylePr>
    <w:tblStylePr w:type="swCell">
      <w:tblPr/>
      <w:tcPr>
        <w:tcBorders>
          <w:top w:val="single" w:sz="4" w:space="0" w:color="8B77DF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B77DF" w:themeColor="accent5" w:themeTint="99"/>
        <w:left w:val="single" w:sz="4" w:space="0" w:color="8B77DF" w:themeColor="accent5" w:themeTint="99"/>
        <w:bottom w:val="single" w:sz="4" w:space="0" w:color="8B77DF" w:themeColor="accent5" w:themeTint="99"/>
        <w:right w:val="single" w:sz="4" w:space="0" w:color="8B77DF" w:themeColor="accent5" w:themeTint="99"/>
        <w:insideH w:val="single" w:sz="4" w:space="0" w:color="8B77DF" w:themeColor="accent5" w:themeTint="99"/>
        <w:insideV w:val="single" w:sz="4" w:space="0" w:color="8B77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82CBC" w:themeColor="accent5"/>
          <w:left w:val="single" w:sz="4" w:space="0" w:color="482CBC" w:themeColor="accent5"/>
          <w:bottom w:val="single" w:sz="4" w:space="0" w:color="482CBC" w:themeColor="accent5"/>
          <w:right w:val="single" w:sz="4" w:space="0" w:color="482CBC" w:themeColor="accent5"/>
          <w:insideH w:val="nil"/>
          <w:insideV w:val="nil"/>
        </w:tcBorders>
        <w:shd w:val="clear" w:color="auto" w:fill="482CBC" w:themeFill="accent5"/>
      </w:tcPr>
    </w:tblStylePr>
    <w:tblStylePr w:type="lastRow">
      <w:rPr>
        <w:b/>
        <w:bCs/>
      </w:rPr>
      <w:tblPr/>
      <w:tcPr>
        <w:tcBorders>
          <w:top w:val="double" w:sz="4" w:space="0" w:color="482CB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1F4" w:themeFill="accent5" w:themeFillTint="33"/>
      </w:tcPr>
    </w:tblStylePr>
    <w:tblStylePr w:type="band1Horz">
      <w:tblPr/>
      <w:tcPr>
        <w:shd w:val="clear" w:color="auto" w:fill="D8D1F4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D6BBED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C1BEE2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1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82CB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82CB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82CB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82CBC" w:themeFill="accent5"/>
      </w:tcPr>
    </w:tblStylePr>
    <w:tblStylePr w:type="band1Vert">
      <w:tblPr/>
      <w:tcPr>
        <w:shd w:val="clear" w:color="auto" w:fill="B1A4EA" w:themeFill="accent5" w:themeFillTint="66"/>
      </w:tcPr>
    </w:tblStylePr>
    <w:tblStylePr w:type="band1Horz">
      <w:tblPr/>
      <w:tcPr>
        <w:shd w:val="clear" w:color="auto" w:fill="B1A4EA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BCCCF0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1F37E4"/>
    <w:pPr>
      <w:spacing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1F37E4"/>
    <w:pPr>
      <w:spacing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1F37E4"/>
    <w:pPr>
      <w:spacing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1F37E4"/>
    <w:pPr>
      <w:spacing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1F37E4"/>
    <w:pPr>
      <w:spacing w:line="240" w:lineRule="auto"/>
    </w:pPr>
    <w:rPr>
      <w:color w:val="35218C" w:themeColor="accent5" w:themeShade="BF"/>
    </w:rPr>
    <w:tblPr>
      <w:tblStyleRowBandSize w:val="1"/>
      <w:tblStyleColBandSize w:val="1"/>
      <w:tblBorders>
        <w:top w:val="single" w:sz="4" w:space="0" w:color="8B77DF" w:themeColor="accent5" w:themeTint="99"/>
        <w:left w:val="single" w:sz="4" w:space="0" w:color="8B77DF" w:themeColor="accent5" w:themeTint="99"/>
        <w:bottom w:val="single" w:sz="4" w:space="0" w:color="8B77DF" w:themeColor="accent5" w:themeTint="99"/>
        <w:right w:val="single" w:sz="4" w:space="0" w:color="8B77DF" w:themeColor="accent5" w:themeTint="99"/>
        <w:insideH w:val="single" w:sz="4" w:space="0" w:color="8B77DF" w:themeColor="accent5" w:themeTint="99"/>
        <w:insideV w:val="single" w:sz="4" w:space="0" w:color="8B77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B77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77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1F4" w:themeFill="accent5" w:themeFillTint="33"/>
      </w:tcPr>
    </w:tblStylePr>
    <w:tblStylePr w:type="band1Horz">
      <w:tblPr/>
      <w:tcPr>
        <w:shd w:val="clear" w:color="auto" w:fill="D8D1F4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1F37E4"/>
    <w:pPr>
      <w:spacing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1F37E4"/>
    <w:pPr>
      <w:spacing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1F37E4"/>
    <w:pPr>
      <w:spacing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1F37E4"/>
    <w:pPr>
      <w:spacing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1F37E4"/>
    <w:pPr>
      <w:spacing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1F37E4"/>
    <w:pPr>
      <w:spacing w:line="240" w:lineRule="auto"/>
    </w:pPr>
    <w:rPr>
      <w:color w:val="35218C" w:themeColor="accent5" w:themeShade="BF"/>
    </w:rPr>
    <w:tblPr>
      <w:tblStyleRowBandSize w:val="1"/>
      <w:tblStyleColBandSize w:val="1"/>
      <w:tblBorders>
        <w:top w:val="single" w:sz="4" w:space="0" w:color="8B77DF" w:themeColor="accent5" w:themeTint="99"/>
        <w:left w:val="single" w:sz="4" w:space="0" w:color="8B77DF" w:themeColor="accent5" w:themeTint="99"/>
        <w:bottom w:val="single" w:sz="4" w:space="0" w:color="8B77DF" w:themeColor="accent5" w:themeTint="99"/>
        <w:right w:val="single" w:sz="4" w:space="0" w:color="8B77DF" w:themeColor="accent5" w:themeTint="99"/>
        <w:insideH w:val="single" w:sz="4" w:space="0" w:color="8B77DF" w:themeColor="accent5" w:themeTint="99"/>
        <w:insideV w:val="single" w:sz="4" w:space="0" w:color="8B77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1F4" w:themeFill="accent5" w:themeFillTint="33"/>
      </w:tcPr>
    </w:tblStylePr>
    <w:tblStylePr w:type="band1Horz">
      <w:tblPr/>
      <w:tcPr>
        <w:shd w:val="clear" w:color="auto" w:fill="D8D1F4" w:themeFill="accent5" w:themeFillTint="33"/>
      </w:tcPr>
    </w:tblStylePr>
    <w:tblStylePr w:type="neCell">
      <w:tblPr/>
      <w:tcPr>
        <w:tcBorders>
          <w:bottom w:val="single" w:sz="4" w:space="0" w:color="8B77DF" w:themeColor="accent5" w:themeTint="99"/>
        </w:tcBorders>
      </w:tcPr>
    </w:tblStylePr>
    <w:tblStylePr w:type="nwCell">
      <w:tblPr/>
      <w:tcPr>
        <w:tcBorders>
          <w:bottom w:val="single" w:sz="4" w:space="0" w:color="8B77DF" w:themeColor="accent5" w:themeTint="99"/>
        </w:tcBorders>
      </w:tcPr>
    </w:tblStylePr>
    <w:tblStylePr w:type="seCell">
      <w:tblPr/>
      <w:tcPr>
        <w:tcBorders>
          <w:top w:val="single" w:sz="4" w:space="0" w:color="8B77DF" w:themeColor="accent5" w:themeTint="99"/>
        </w:tcBorders>
      </w:tcPr>
    </w:tblStylePr>
    <w:tblStylePr w:type="swCell">
      <w:tblPr/>
      <w:tcPr>
        <w:tcBorders>
          <w:top w:val="single" w:sz="4" w:space="0" w:color="8B77DF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1F37E4"/>
    <w:pPr>
      <w:spacing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1F37E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F37E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1F37E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F37E4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F37E4"/>
    <w:rPr>
      <w:rFonts w:ascii="Microsoft Sans Serif" w:hAnsi="Microsoft Sans Serif" w:cs="Microsoft Sans Serif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1F37E4"/>
    <w:rPr>
      <w:rFonts w:ascii="Microsoft Sans Serif" w:hAnsi="Microsoft Sans Serif" w:cs="Microsoft Sans Serif"/>
    </w:rPr>
  </w:style>
  <w:style w:type="table" w:styleId="Tabelacomefeitos3D1">
    <w:name w:val="Table 3D effects 1"/>
    <w:basedOn w:val="Tabelanormal"/>
    <w:uiPriority w:val="99"/>
    <w:semiHidden/>
    <w:unhideWhenUsed/>
    <w:rsid w:val="001F37E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F37E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F37E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F3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unhideWhenUsed/>
    <w:qFormat/>
    <w:rsid w:val="001F37E4"/>
    <w:rPr>
      <w:rFonts w:ascii="Microsoft Sans Serif" w:hAnsi="Microsoft Sans Serif" w:cs="Microsoft Sans Serif"/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1F37E4"/>
    <w:rPr>
      <w:rFonts w:ascii="Microsoft Sans Serif" w:hAnsi="Microsoft Sans Serif" w:cs="Microsoft Sans Seri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F37E4"/>
    <w:pPr>
      <w:spacing w:after="200" w:line="240" w:lineRule="auto"/>
    </w:pPr>
    <w:rPr>
      <w:i/>
      <w:iCs/>
      <w:color w:val="632E62" w:themeColor="text2"/>
      <w:sz w:val="18"/>
    </w:rPr>
  </w:style>
  <w:style w:type="character" w:customStyle="1" w:styleId="TextodeEspaoReservado">
    <w:name w:val="Texto de Espaço Reservado"/>
    <w:basedOn w:val="Fontepargpadro"/>
    <w:uiPriority w:val="99"/>
    <w:semiHidden/>
    <w:rsid w:val="001651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o%20Cesar%20Brisola\AppData\Local\Microsoft\Office\16.0\DTS\pt-BR%7b9AE18155-2EF0-461F-B754-FB733429D930%7d\%7b68381746-BA95-4B51-AB71-96FC4EAB9379%7dtf16402400_win32.dotx" TargetMode="External"/></Relationships>
</file>

<file path=word/theme/theme1.xml><?xml version="1.0" encoding="utf-8"?>
<a:theme xmlns:a="http://schemas.openxmlformats.org/drawingml/2006/main" name="Green Gradient">
  <a:themeElements>
    <a:clrScheme name="Personalizada 1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82CBC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A96941-7CA6-4A6E-AD90-62A9D40A57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{68381746-BA95-4B51-AB71-96FC4EAB9379}tf16402400_win32</Template>
  <TotalTime>0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2022-01-28T22:13:00Z</dcterms:created>
  <dcterms:modified xsi:type="dcterms:W3CDTF">2022-02-04T01:26:00Z</dcterms:modified>
</cp:coreProperties>
</file>